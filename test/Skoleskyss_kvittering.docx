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Hovedtittel"/>
        <w:tag w:val="Hovedtittel"/>
        <w:id w:val="1967005879"/>
        <w:placeholder>
          <w:docPart w:val="F9919EEE2C774214BC4EBE4FF6671E0F"/>
        </w:placeholder>
        <w:text w:multiLine="1"/>
      </w:sdtPr>
      <w:sdtContent>
        <w:p w:rsidR="001502A9" w:rsidRDefault="00053972" w:rsidP="00F42797">
          <w:pPr>
            <w:pStyle w:val="Overskrift1"/>
          </w:pPr>
          <w:r w:rsidRPr="00053972">
            <w:t>Takk for søknad om fri skoleskyss</w:t>
          </w:r>
        </w:p>
      </w:sdtContent>
    </w:sdt>
    <w:p w:rsidR="001144CF" w:rsidRDefault="00053972" w:rsidP="001144CF">
      <w:r w:rsidRPr="00053972">
        <w:t>Vi har mottatt din søknad om fri skoleskyss med kollektivtilbudet mellom hjem og skole.</w:t>
      </w:r>
    </w:p>
    <w:p w:rsidR="00053972" w:rsidRDefault="00053972" w:rsidP="001144CF"/>
    <w:p w:rsidR="00053972" w:rsidRDefault="00053972" w:rsidP="00053972">
      <w:pPr>
        <w:pStyle w:val="Overskrift2"/>
      </w:pPr>
      <w:r>
        <w:t>Når kan du forvente svar?</w:t>
      </w:r>
    </w:p>
    <w:p w:rsidR="00053972" w:rsidRDefault="00053972" w:rsidP="00053972"/>
    <w:p w:rsidR="00053972" w:rsidRDefault="00053972" w:rsidP="00053972">
      <w:r>
        <w:t xml:space="preserve">Du vil om kort tid motta svar som du kan lese i din meldingsboks i </w:t>
      </w:r>
      <w:proofErr w:type="spellStart"/>
      <w:r>
        <w:t>Altinn</w:t>
      </w:r>
      <w:proofErr w:type="spellEnd"/>
      <w:r>
        <w:t>.</w:t>
      </w:r>
    </w:p>
    <w:p w:rsidR="00053972" w:rsidRDefault="00053972" w:rsidP="00053972"/>
    <w:p w:rsidR="00053972" w:rsidRDefault="00053972" w:rsidP="00053972">
      <w:r>
        <w:t>D</w:t>
      </w:r>
      <w:r>
        <w:t xml:space="preserve">ersom du har oppgitt </w:t>
      </w:r>
    </w:p>
    <w:p w:rsidR="00053972" w:rsidRDefault="00053972" w:rsidP="00053972"/>
    <w:p w:rsidR="00053972" w:rsidRDefault="00053972" w:rsidP="00053972">
      <w:pPr>
        <w:pStyle w:val="Listeavsnitt"/>
        <w:numPr>
          <w:ilvl w:val="0"/>
          <w:numId w:val="1"/>
        </w:numPr>
      </w:pPr>
      <w:r>
        <w:t>At du bor på hybel, skal gyldig dokumentasjon ettersendes pr post. Gyldig dokumentasj</w:t>
      </w:r>
      <w:r>
        <w:t>on for hybel er leiekontrakten.</w:t>
      </w:r>
    </w:p>
    <w:p w:rsidR="00053972" w:rsidRDefault="00053972" w:rsidP="00053972">
      <w:pPr>
        <w:pStyle w:val="Listeavsnitt"/>
        <w:numPr>
          <w:ilvl w:val="0"/>
          <w:numId w:val="1"/>
        </w:numPr>
      </w:pPr>
      <w:r>
        <w:t>Delt bosted: Du må bo tilnærmet 50% på begge adresser. Turnus for deling må signeres av begge foresatte og sendes fylkeskommunen snarest.</w:t>
      </w:r>
    </w:p>
    <w:p w:rsidR="00053972" w:rsidRDefault="00053972" w:rsidP="00053972">
      <w:pPr>
        <w:pStyle w:val="Listeavsnitt"/>
        <w:numPr>
          <w:ilvl w:val="0"/>
          <w:numId w:val="1"/>
        </w:numPr>
      </w:pPr>
      <w:r>
        <w:t xml:space="preserve">Annen årsak som </w:t>
      </w:r>
      <w:proofErr w:type="spellStart"/>
      <w:r>
        <w:t>søkegrunnlag</w:t>
      </w:r>
      <w:proofErr w:type="spellEnd"/>
      <w:r>
        <w:t>, vil det si at du kan ha rett til skyss grunnet funksjonshemming, midlertidig skade eller sykdom etter Opplæringsloven § 7-3. Gyldig dokumentasjon er legeerklæring.</w:t>
      </w:r>
    </w:p>
    <w:p w:rsidR="00053972" w:rsidRDefault="00053972" w:rsidP="00053972">
      <w:pPr>
        <w:pStyle w:val="Listeavsnitt"/>
        <w:numPr>
          <w:ilvl w:val="0"/>
          <w:numId w:val="1"/>
        </w:numPr>
      </w:pPr>
      <w:r>
        <w:t>At folkeregistret adresse er feil. Du må ta kontakt med Folkeregisteret på Skatteetaten.no.</w:t>
      </w:r>
    </w:p>
    <w:p w:rsidR="00053972" w:rsidRDefault="00053972" w:rsidP="00053972"/>
    <w:p w:rsidR="00053972" w:rsidRDefault="00053972" w:rsidP="00053972">
      <w:pPr>
        <w:pStyle w:val="Overskrift2"/>
      </w:pPr>
      <w:r>
        <w:t>Innsending av dokumentasjon</w:t>
      </w:r>
    </w:p>
    <w:p w:rsidR="00053972" w:rsidRPr="00053972" w:rsidRDefault="00053972" w:rsidP="00053972"/>
    <w:p w:rsidR="00053972" w:rsidRDefault="00053972" w:rsidP="00053972">
      <w:r>
        <w:t xml:space="preserve">Din dokumentasjon sendes snarest pr post til oss: </w:t>
      </w:r>
    </w:p>
    <w:p w:rsidR="00053972" w:rsidRDefault="00053972" w:rsidP="00053972"/>
    <w:p w:rsidR="00053972" w:rsidRDefault="00053972" w:rsidP="00053972">
      <w:r>
        <w:t>Telemark fylkeskommune</w:t>
      </w:r>
    </w:p>
    <w:p w:rsidR="00053972" w:rsidRDefault="00053972" w:rsidP="00053972">
      <w:r>
        <w:t>Postboks 2844</w:t>
      </w:r>
    </w:p>
    <w:p w:rsidR="00053972" w:rsidRDefault="00053972" w:rsidP="00053972">
      <w:r>
        <w:t>3702 Skien.</w:t>
      </w:r>
    </w:p>
    <w:p w:rsidR="00053972" w:rsidRDefault="00053972" w:rsidP="00053972"/>
    <w:p w:rsidR="00053972" w:rsidRDefault="00053972" w:rsidP="00053972">
      <w:r>
        <w:t>Legg ved ditt fulle navn og fødselsnummer (11 siffer), og merk konvolutten "Skoleskyss".</w:t>
      </w:r>
    </w:p>
    <w:p w:rsidR="00053972" w:rsidRDefault="00053972" w:rsidP="00053972"/>
    <w:p w:rsidR="00053972" w:rsidRDefault="00053972" w:rsidP="00053972">
      <w:pPr>
        <w:pStyle w:val="Overskrift2"/>
      </w:pPr>
      <w:r>
        <w:t>Har du spørsmål?</w:t>
      </w:r>
    </w:p>
    <w:p w:rsidR="00053972" w:rsidRDefault="00053972" w:rsidP="00053972"/>
    <w:p w:rsidR="00053972" w:rsidRDefault="00053972" w:rsidP="00053972">
      <w:r>
        <w:t>På www.telemark.no/skoleskyss finner du informasjon om alt som gjelder skoleskyss. Du kan også ta kontakt med oss på skoleskyss@t-fk.no</w:t>
      </w:r>
    </w:p>
    <w:p w:rsidR="00053972" w:rsidRDefault="00053972" w:rsidP="001144CF">
      <w:pPr>
        <w:keepNext/>
        <w:keepLines/>
      </w:pPr>
    </w:p>
    <w:p w:rsidR="00053972" w:rsidRDefault="00053972" w:rsidP="001144CF">
      <w:pPr>
        <w:keepNext/>
        <w:keepLines/>
      </w:pPr>
      <w:bookmarkStart w:id="0" w:name="_GoBack"/>
      <w:bookmarkEnd w:id="0"/>
    </w:p>
    <w:p w:rsidR="00053972" w:rsidRDefault="00053972" w:rsidP="001144CF">
      <w:pPr>
        <w:keepNext/>
        <w:keepLines/>
      </w:pPr>
    </w:p>
    <w:p w:rsidR="00053972" w:rsidRDefault="00053972" w:rsidP="001144CF">
      <w:pPr>
        <w:keepNext/>
        <w:keepLines/>
      </w:pPr>
    </w:p>
    <w:p w:rsidR="001144CF" w:rsidRDefault="001144CF" w:rsidP="001144CF">
      <w:pPr>
        <w:keepNext/>
        <w:keepLines/>
      </w:pPr>
      <w:r>
        <w:t>Med vennlig hilsen</w:t>
      </w:r>
    </w:p>
    <w:p w:rsidR="001144CF" w:rsidRDefault="001144CF" w:rsidP="001144CF">
      <w:pPr>
        <w:keepNext/>
        <w:keepLines/>
      </w:pPr>
    </w:p>
    <w:sdt>
      <w:sdtPr>
        <w:rPr>
          <w:sz w:val="20"/>
          <w:szCs w:val="20"/>
        </w:rPr>
        <w:alias w:val="Navn Navnesen"/>
        <w:tag w:val="Navn Navnesen"/>
        <w:id w:val="1797721629"/>
        <w:placeholder>
          <w:docPart w:val="B11FFE877CFA424E9582D4756DAE7C01"/>
        </w:placeholder>
        <w:text w:multiLine="1"/>
      </w:sdtPr>
      <w:sdtContent>
        <w:p w:rsidR="001144CF" w:rsidRPr="001144CF" w:rsidRDefault="00053972" w:rsidP="00E31FF8">
          <w:pPr>
            <w:keepNext/>
            <w:keepLines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Skoleskyss</w:t>
          </w:r>
          <w:r>
            <w:rPr>
              <w:sz w:val="20"/>
              <w:szCs w:val="20"/>
            </w:rPr>
            <w:br/>
          </w:r>
          <w:r w:rsidRPr="00053972">
            <w:rPr>
              <w:sz w:val="20"/>
              <w:szCs w:val="20"/>
            </w:rPr>
            <w:t>Avdeling for areal og transport</w:t>
          </w:r>
        </w:p>
      </w:sdtContent>
    </w:sdt>
    <w:sectPr w:rsidR="001144CF" w:rsidRPr="001144CF" w:rsidSect="00657F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972" w:rsidRDefault="00053972" w:rsidP="001144CF">
      <w:pPr>
        <w:spacing w:line="240" w:lineRule="auto"/>
      </w:pPr>
      <w:r>
        <w:separator/>
      </w:r>
    </w:p>
  </w:endnote>
  <w:endnote w:type="continuationSeparator" w:id="0">
    <w:p w:rsidR="00053972" w:rsidRDefault="00053972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0F" w:rsidRPr="00E22884" w:rsidRDefault="00E22884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bookmarkStart w:id="4" w:name="OLE_LINK4"/>
    <w:bookmarkStart w:id="5" w:name="OLE_LINK5"/>
    <w:bookmarkStart w:id="6" w:name="_Hlk409513962"/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F4D43C" id="Rett linj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" strokecolor="black [3213]" strokeweight=".5pt">
              <v:stroke joinstyle="miter"/>
              <w10:wrap anchory="page"/>
            </v:line>
          </w:pict>
        </mc:Fallback>
      </mc:AlternateContent>
    </w:r>
    <w:r w:rsidR="00FD110F" w:rsidRPr="00E22884">
      <w:rPr>
        <w:rFonts w:ascii="Adobe Caslon Pro" w:hAnsi="Adobe Caslon Pro"/>
        <w:sz w:val="16"/>
        <w:szCs w:val="16"/>
      </w:rPr>
      <w:t>Postadresse:</w:t>
    </w:r>
    <w:r w:rsidR="007439F9">
      <w:rPr>
        <w:rFonts w:ascii="Adobe Caslon Pro" w:hAnsi="Adobe Caslon Pro"/>
        <w:sz w:val="16"/>
        <w:szCs w:val="16"/>
      </w:rPr>
      <w:t xml:space="preserve"> </w:t>
    </w:r>
    <w:r w:rsidR="00FD110F" w:rsidRPr="00E22884">
      <w:rPr>
        <w:rFonts w:ascii="Adobe Caslon Pro" w:hAnsi="Adobe Caslon Pro"/>
        <w:sz w:val="16"/>
        <w:szCs w:val="16"/>
      </w:rPr>
      <w:tab/>
    </w:r>
    <w:proofErr w:type="gramStart"/>
    <w:r w:rsidR="00FD110F" w:rsidRPr="00E22884">
      <w:rPr>
        <w:rFonts w:ascii="Adobe Caslon Pro" w:hAnsi="Adobe Caslon Pro"/>
        <w:sz w:val="16"/>
        <w:szCs w:val="16"/>
      </w:rPr>
      <w:t>Besøksadresse:</w:t>
    </w:r>
    <w:r w:rsidR="00FD110F" w:rsidRPr="00E22884">
      <w:rPr>
        <w:rFonts w:ascii="Adobe Caslon Pro" w:hAnsi="Adobe Caslon Pro"/>
        <w:sz w:val="16"/>
        <w:szCs w:val="16"/>
      </w:rPr>
      <w:tab/>
    </w:r>
    <w:proofErr w:type="gramEnd"/>
    <w:r w:rsidR="00FD110F" w:rsidRPr="00E22884">
      <w:rPr>
        <w:rFonts w:ascii="Adobe Caslon Pro" w:hAnsi="Adobe Caslon Pro"/>
        <w:sz w:val="16"/>
        <w:szCs w:val="16"/>
      </w:rPr>
      <w:t>Sentralbord:</w:t>
    </w:r>
    <w:r w:rsidR="00FD110F"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="00E22884" w:rsidRPr="00E22884">
      <w:rPr>
        <w:rFonts w:ascii="Adobe Caslon Pro" w:hAnsi="Adobe Caslon Pro"/>
        <w:sz w:val="16"/>
        <w:szCs w:val="16"/>
      </w:rPr>
      <w:tab/>
      <w:t>Fylkesbakken 6</w:t>
    </w:r>
    <w:r w:rsidR="00E22884" w:rsidRPr="00E22884">
      <w:rPr>
        <w:rFonts w:ascii="Adobe Caslon Pro" w:hAnsi="Adobe Caslon Pro"/>
        <w:sz w:val="16"/>
        <w:szCs w:val="16"/>
      </w:rPr>
      <w:tab/>
      <w:t>3558 4200</w:t>
    </w:r>
    <w:r w:rsidR="00E22884" w:rsidRPr="00E22884">
      <w:rPr>
        <w:rFonts w:ascii="Adobe Caslon Pro" w:hAnsi="Adobe Caslon Pro"/>
        <w:sz w:val="16"/>
        <w:szCs w:val="16"/>
      </w:rPr>
      <w:tab/>
      <w:t>Bankkonto: 5083 05 42083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="00E22884" w:rsidRPr="00E22884">
      <w:rPr>
        <w:rFonts w:ascii="Adobe Caslon Pro" w:hAnsi="Adobe Caslon Pro"/>
        <w:sz w:val="16"/>
        <w:szCs w:val="16"/>
      </w:rPr>
      <w:tab/>
      <w:t>3715 Skien</w:t>
    </w:r>
    <w:r w:rsidR="00E22884" w:rsidRPr="00E22884">
      <w:rPr>
        <w:rFonts w:ascii="Adobe Caslon Pro" w:hAnsi="Adobe Caslon Pro"/>
        <w:sz w:val="16"/>
        <w:szCs w:val="16"/>
      </w:rPr>
      <w:tab/>
    </w:r>
    <w:r w:rsidR="00E22884">
      <w:rPr>
        <w:rFonts w:ascii="Adobe Caslon Pro" w:hAnsi="Adobe Caslon Pro"/>
        <w:sz w:val="16"/>
        <w:szCs w:val="16"/>
      </w:rPr>
      <w:tab/>
    </w:r>
    <w:r w:rsidR="00E22884" w:rsidRPr="00E22884">
      <w:rPr>
        <w:rFonts w:ascii="Adobe Caslon Pro" w:hAnsi="Adobe Caslon Pro"/>
        <w:sz w:val="16"/>
        <w:szCs w:val="16"/>
        <w:u w:val="single"/>
      </w:rPr>
      <w:t>www.telemark.no</w:t>
    </w:r>
    <w:bookmarkEnd w:id="4"/>
    <w:bookmarkEnd w:id="5"/>
    <w:bookmarkEnd w:id="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501C5" wp14:editId="2A21A328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3" name="Rett linj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B7C78B" id="Rett linje 2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" strokecolor="black [3213]" strokeweight=".5pt">
              <v:stroke joinstyle="miter"/>
              <w10:wrap anchory="page"/>
            </v:line>
          </w:pict>
        </mc:Fallback>
      </mc:AlternateContent>
    </w:r>
    <w:r w:rsidRPr="00E22884">
      <w:rPr>
        <w:rFonts w:ascii="Adobe Caslon Pro" w:hAnsi="Adobe Caslon Pro"/>
        <w:sz w:val="16"/>
        <w:szCs w:val="16"/>
      </w:rPr>
      <w:t>Postadresse:</w:t>
    </w:r>
    <w:r>
      <w:rPr>
        <w:rFonts w:ascii="Adobe Caslon Pro" w:hAnsi="Adobe Caslon Pro"/>
        <w:sz w:val="16"/>
        <w:szCs w:val="16"/>
      </w:rPr>
      <w:t xml:space="preserve"> </w:t>
    </w:r>
    <w:r w:rsidRPr="00E22884">
      <w:rPr>
        <w:rFonts w:ascii="Adobe Caslon Pro" w:hAnsi="Adobe Caslon Pro"/>
        <w:sz w:val="16"/>
        <w:szCs w:val="16"/>
      </w:rPr>
      <w:tab/>
    </w:r>
    <w:proofErr w:type="gramStart"/>
    <w:r w:rsidRPr="00E22884">
      <w:rPr>
        <w:rFonts w:ascii="Adobe Caslon Pro" w:hAnsi="Adobe Caslon Pro"/>
        <w:sz w:val="16"/>
        <w:szCs w:val="16"/>
      </w:rPr>
      <w:t>Besøksadresse:</w:t>
    </w:r>
    <w:r w:rsidRPr="00E22884">
      <w:rPr>
        <w:rFonts w:ascii="Adobe Caslon Pro" w:hAnsi="Adobe Caslon Pro"/>
        <w:sz w:val="16"/>
        <w:szCs w:val="16"/>
      </w:rPr>
      <w:tab/>
    </w:r>
    <w:proofErr w:type="gramEnd"/>
    <w:r w:rsidRPr="00E22884">
      <w:rPr>
        <w:rFonts w:ascii="Adobe Caslon Pro" w:hAnsi="Adobe Caslon Pro"/>
        <w:sz w:val="16"/>
        <w:szCs w:val="16"/>
      </w:rPr>
      <w:t>Sentralbord:</w:t>
    </w:r>
    <w:r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Pr="00E22884">
      <w:rPr>
        <w:rFonts w:ascii="Adobe Caslon Pro" w:hAnsi="Adobe Caslon Pro"/>
        <w:sz w:val="16"/>
        <w:szCs w:val="16"/>
      </w:rPr>
      <w:tab/>
      <w:t>Fylkesbakken 6</w:t>
    </w:r>
    <w:r w:rsidRPr="00E22884">
      <w:rPr>
        <w:rFonts w:ascii="Adobe Caslon Pro" w:hAnsi="Adobe Caslon Pro"/>
        <w:sz w:val="16"/>
        <w:szCs w:val="16"/>
      </w:rPr>
      <w:tab/>
      <w:t>3558 4200</w:t>
    </w:r>
    <w:r w:rsidRPr="00E22884">
      <w:rPr>
        <w:rFonts w:ascii="Adobe Caslon Pro" w:hAnsi="Adobe Caslon Pro"/>
        <w:sz w:val="16"/>
        <w:szCs w:val="16"/>
      </w:rPr>
      <w:tab/>
      <w:t>Bankkonto: 5083 05 42083</w:t>
    </w:r>
  </w:p>
  <w:p w:rsidR="00657F6F" w:rsidRPr="00657F6F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Pr="00E22884">
      <w:rPr>
        <w:rFonts w:ascii="Adobe Caslon Pro" w:hAnsi="Adobe Caslon Pro"/>
        <w:sz w:val="16"/>
        <w:szCs w:val="16"/>
      </w:rPr>
      <w:tab/>
      <w:t>3715 Skien</w:t>
    </w:r>
    <w:r w:rsidRPr="00E22884">
      <w:rPr>
        <w:rFonts w:ascii="Adobe Caslon Pro" w:hAnsi="Adobe Caslon Pro"/>
        <w:sz w:val="16"/>
        <w:szCs w:val="16"/>
      </w:rPr>
      <w:tab/>
    </w:r>
    <w:r>
      <w:rPr>
        <w:rFonts w:ascii="Adobe Caslon Pro" w:hAnsi="Adobe Caslon Pro"/>
        <w:sz w:val="16"/>
        <w:szCs w:val="16"/>
      </w:rPr>
      <w:tab/>
    </w:r>
    <w:r w:rsidRPr="00E22884">
      <w:rPr>
        <w:rFonts w:ascii="Adobe Caslon Pro" w:hAnsi="Adobe Caslon Pro"/>
        <w:sz w:val="16"/>
        <w:szCs w:val="16"/>
        <w:u w:val="single"/>
      </w:rPr>
      <w:t>www.telemark.no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972" w:rsidRDefault="00053972" w:rsidP="001144CF">
      <w:pPr>
        <w:spacing w:line="240" w:lineRule="auto"/>
      </w:pPr>
      <w:r>
        <w:separator/>
      </w:r>
    </w:p>
  </w:footnote>
  <w:footnote w:type="continuationSeparator" w:id="0">
    <w:p w:rsidR="00053972" w:rsidRDefault="00053972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enett"/>
      <w:tblpPr w:leftFromText="142" w:rightFromText="142" w:vertAnchor="page" w:tblpY="2382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58"/>
      <w:gridCol w:w="3844"/>
    </w:tblGrid>
    <w:tr w:rsidR="00657F6F" w:rsidTr="005447DD">
      <w:trPr>
        <w:trHeight w:hRule="exact" w:val="1984"/>
      </w:trPr>
      <w:tc>
        <w:tcPr>
          <w:tcW w:w="5558" w:type="dxa"/>
        </w:tcPr>
        <w:p w:rsidR="00657F6F" w:rsidRDefault="00657F6F" w:rsidP="005447DD"/>
        <w:p w:rsidR="00657F6F" w:rsidRDefault="00657F6F" w:rsidP="005447DD"/>
        <w:p w:rsidR="00657F6F" w:rsidRDefault="00657F6F" w:rsidP="005447DD"/>
      </w:tc>
      <w:tc>
        <w:tcPr>
          <w:tcW w:w="3844" w:type="dxa"/>
        </w:tcPr>
        <w:p w:rsidR="00657F6F" w:rsidRPr="00002C7E" w:rsidRDefault="00657F6F" w:rsidP="005447DD">
          <w:pPr>
            <w:rPr>
              <w:rFonts w:asciiTheme="majorHAnsi" w:hAnsiTheme="majorHAnsi"/>
              <w:sz w:val="26"/>
              <w:szCs w:val="26"/>
            </w:rPr>
          </w:pPr>
          <w:r w:rsidRPr="00002C7E">
            <w:rPr>
              <w:rFonts w:asciiTheme="majorHAnsi" w:hAnsiTheme="majorHAnsi"/>
              <w:sz w:val="26"/>
              <w:szCs w:val="26"/>
            </w:rPr>
            <w:t xml:space="preserve">/ </w:t>
          </w:r>
          <w:sdt>
            <w:sdtPr>
              <w:rPr>
                <w:rFonts w:asciiTheme="majorHAnsi" w:hAnsiTheme="majorHAnsi"/>
                <w:sz w:val="26"/>
                <w:szCs w:val="26"/>
              </w:rPr>
              <w:alias w:val="Avdelingsnivå"/>
              <w:tag w:val="Avdelingsnivå"/>
              <w:id w:val="-983925219"/>
              <w:placeholder>
                <w:docPart w:val="7866CAACB62A4BD5ACC93F947255778B"/>
              </w:placeholder>
              <w:showingPlcHdr/>
              <w:dataBinding w:xpath="/root[1]/avd[1]" w:storeItemID="{442CCF4A-23BE-4572-A7F8-60755FA7183A}"/>
              <w:text w:multiLine="1"/>
            </w:sdtPr>
            <w:sdtEndPr/>
            <w:sdtContent>
              <w:r w:rsidRPr="00906627">
                <w:rPr>
                  <w:rStyle w:val="Plassholdertekst"/>
                  <w:rFonts w:asciiTheme="majorHAnsi" w:hAnsiTheme="majorHAnsi"/>
                  <w:color w:val="auto"/>
                  <w:sz w:val="26"/>
                  <w:szCs w:val="26"/>
                </w:rPr>
                <w:t>[Avdelingsnivå]</w:t>
              </w:r>
            </w:sdtContent>
          </w:sdt>
        </w:p>
        <w:p w:rsidR="00657F6F" w:rsidRPr="00002C7E" w:rsidRDefault="00657F6F" w:rsidP="005447DD">
          <w:pPr>
            <w:rPr>
              <w:rFonts w:ascii="Adobe Caslon Pro" w:hAnsi="Adobe Caslon Pro"/>
              <w:sz w:val="18"/>
              <w:szCs w:val="18"/>
            </w:rPr>
          </w:pPr>
        </w:p>
        <w:p w:rsidR="00657F6F" w:rsidRPr="003078A6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dato: </w:t>
          </w:r>
          <w:proofErr w:type="gramStart"/>
          <w:r w:rsidRPr="003078A6">
            <w:rPr>
              <w:rFonts w:ascii="Adobe Caslon Pro" w:hAnsi="Adobe Caslon Pro"/>
              <w:sz w:val="18"/>
              <w:szCs w:val="18"/>
            </w:rPr>
            <w:tab/>
          </w:r>
          <w:bookmarkStart w:id="1" w:name="OLE_LINK8"/>
          <w:bookmarkStart w:id="2" w:name="OLE_LINK9"/>
          <w:bookmarkStart w:id="3" w:name="OLE_LINK10"/>
          <w:sdt>
            <w:sdtPr>
              <w:rPr>
                <w:rFonts w:ascii="Adobe Caslon Pro" w:hAnsi="Adobe Caslon Pro"/>
                <w:sz w:val="18"/>
                <w:szCs w:val="18"/>
              </w:rPr>
              <w:alias w:val="vår dato"/>
              <w:tag w:val="vår dato"/>
              <w:id w:val="1830782761"/>
              <w:placeholder>
                <w:docPart w:val="CCCB2F99DAE34558ACAB9F70BDBF382C"/>
              </w:placeholder>
              <w:showingPlcHdr/>
              <w:dataBinding w:xpath="/root[1]/vardato[1]" w:storeItemID="{442CCF4A-23BE-4572-A7F8-60755FA7183A}"/>
              <w:date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 w:rsidR="0081633C" w:rsidRPr="0081633C">
                <w:rPr>
                  <w:rStyle w:val="Plassholdertekst"/>
                  <w:color w:val="auto"/>
                  <w:sz w:val="18"/>
                  <w:szCs w:val="18"/>
                </w:rPr>
                <w:t>[</w:t>
              </w:r>
              <w:proofErr w:type="gramEnd"/>
              <w:r w:rsidR="0081633C" w:rsidRPr="0081633C">
                <w:rPr>
                  <w:rStyle w:val="Plassholdertekst"/>
                  <w:color w:val="auto"/>
                  <w:sz w:val="18"/>
                  <w:szCs w:val="18"/>
                </w:rPr>
                <w:t>vår dato]</w:t>
              </w:r>
            </w:sdtContent>
          </w:sdt>
          <w:bookmarkEnd w:id="1"/>
          <w:bookmarkEnd w:id="2"/>
          <w:bookmarkEnd w:id="3"/>
        </w:p>
        <w:p w:rsidR="00657F6F" w:rsidRPr="00823381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referanse: </w:t>
          </w:r>
          <w:proofErr w:type="gramStart"/>
          <w:r w:rsidRPr="003078A6">
            <w:rPr>
              <w:rFonts w:ascii="Adobe Caslon Pro" w:hAnsi="Adobe Caslon Pro"/>
              <w:sz w:val="18"/>
              <w:szCs w:val="18"/>
            </w:rPr>
            <w:tab/>
          </w:r>
          <w:sdt>
            <w:sdtPr>
              <w:rPr>
                <w:rFonts w:ascii="Adobe Caslon Pro" w:hAnsi="Adobe Caslon Pro"/>
                <w:sz w:val="18"/>
                <w:szCs w:val="18"/>
              </w:rPr>
              <w:alias w:val="vår ref"/>
              <w:tag w:val="vår ref"/>
              <w:id w:val="1420679537"/>
              <w:placeholder>
                <w:docPart w:val="37B3FD99A5844168AF9E76093975433F"/>
              </w:placeholder>
              <w:showingPlcHdr/>
              <w:dataBinding w:xpath="/root[1]/varref[1]" w:storeItemID="{442CCF4A-23BE-4572-A7F8-60755FA7183A}"/>
              <w:text w:multiLine="1"/>
            </w:sdtPr>
            <w:sdtEndPr/>
            <w:sdtContent>
              <w:r w:rsidRPr="003078A6">
                <w:rPr>
                  <w:rStyle w:val="Plassholdertekst"/>
                  <w:color w:val="auto"/>
                  <w:sz w:val="18"/>
                  <w:szCs w:val="18"/>
                </w:rPr>
                <w:t>[</w:t>
              </w:r>
              <w:proofErr w:type="gramEnd"/>
              <w:r w:rsidRPr="003078A6">
                <w:rPr>
                  <w:rStyle w:val="Plassholdertekst"/>
                  <w:color w:val="auto"/>
                  <w:sz w:val="18"/>
                  <w:szCs w:val="18"/>
                </w:rPr>
                <w:t>vår ref]</w:t>
              </w:r>
            </w:sdtContent>
          </w:sdt>
        </w:p>
      </w:tc>
    </w:tr>
  </w:tbl>
  <w:p w:rsidR="00AD4FB9" w:rsidRDefault="00AD4FB9"/>
  <w:p w:rsidR="001144CF" w:rsidRDefault="001144C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18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1539D"/>
    <w:multiLevelType w:val="hybridMultilevel"/>
    <w:tmpl w:val="02BEA3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72"/>
    <w:rsid w:val="00002C7E"/>
    <w:rsid w:val="00053972"/>
    <w:rsid w:val="000E13FD"/>
    <w:rsid w:val="000E2462"/>
    <w:rsid w:val="00113FBA"/>
    <w:rsid w:val="001144CF"/>
    <w:rsid w:val="001502A9"/>
    <w:rsid w:val="001876ED"/>
    <w:rsid w:val="00267AE8"/>
    <w:rsid w:val="00277798"/>
    <w:rsid w:val="003078A6"/>
    <w:rsid w:val="0045562E"/>
    <w:rsid w:val="004826EB"/>
    <w:rsid w:val="005447DD"/>
    <w:rsid w:val="005551F5"/>
    <w:rsid w:val="005A4B4A"/>
    <w:rsid w:val="00657F6F"/>
    <w:rsid w:val="007439F9"/>
    <w:rsid w:val="007517D4"/>
    <w:rsid w:val="0081633C"/>
    <w:rsid w:val="00823381"/>
    <w:rsid w:val="008F02CF"/>
    <w:rsid w:val="00906627"/>
    <w:rsid w:val="00936E49"/>
    <w:rsid w:val="00AD4FB9"/>
    <w:rsid w:val="00AE5AAB"/>
    <w:rsid w:val="00B42116"/>
    <w:rsid w:val="00C35BEE"/>
    <w:rsid w:val="00CB04CB"/>
    <w:rsid w:val="00D0294C"/>
    <w:rsid w:val="00E10802"/>
    <w:rsid w:val="00E22884"/>
    <w:rsid w:val="00E31FF8"/>
    <w:rsid w:val="00F0547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81162D-9F71-42A9-B20C-F36EC5CA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Listeavsnitt">
    <w:name w:val="List Paragraph"/>
    <w:basedOn w:val="Normal"/>
    <w:uiPriority w:val="34"/>
    <w:semiHidden/>
    <w:qFormat/>
    <w:rsid w:val="0005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3\users\engj\TS\Desktop\Brev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919EEE2C774214BC4EBE4FF6671E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8F72B-BBE4-4D0D-AB76-A4D52F87601D}"/>
      </w:docPartPr>
      <w:docPartBody>
        <w:p w:rsidR="00000000" w:rsidRDefault="00CF60EF">
          <w:pPr>
            <w:pStyle w:val="F9919EEE2C774214BC4EBE4FF6671E0F"/>
          </w:pPr>
          <w:r w:rsidRPr="0072695C">
            <w:rPr>
              <w:rStyle w:val="Plassholdertekst"/>
            </w:rPr>
            <w:t>[Hovedtittel]</w:t>
          </w:r>
        </w:p>
      </w:docPartBody>
    </w:docPart>
    <w:docPart>
      <w:docPartPr>
        <w:name w:val="7866CAACB62A4BD5ACC93F94725577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52D1BF-DAB9-47BC-BB55-3E6E355B1910}"/>
      </w:docPartPr>
      <w:docPartBody>
        <w:p w:rsidR="00000000" w:rsidRDefault="00682E25">
          <w:pPr>
            <w:pStyle w:val="7866CAACB62A4BD5ACC93F947255778B"/>
          </w:pPr>
          <w:r w:rsidRPr="00FF54A7">
            <w:rPr>
              <w:rStyle w:val="Plassholdertekst"/>
            </w:rPr>
            <w:t>[Kontaktperson]</w:t>
          </w:r>
        </w:p>
      </w:docPartBody>
    </w:docPart>
    <w:docPart>
      <w:docPartPr>
        <w:name w:val="37B3FD99A5844168AF9E7609397543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FA35026-9F63-4B51-BEA3-C50E5F3A536F}"/>
      </w:docPartPr>
      <w:docPartBody>
        <w:p w:rsidR="00000000" w:rsidRDefault="00682E25">
          <w:pPr>
            <w:pStyle w:val="37B3FD99A5844168AF9E76093975433F"/>
          </w:pPr>
          <w:r w:rsidRPr="00FF54A7">
            <w:rPr>
              <w:rStyle w:val="Plassholdertekst"/>
            </w:rPr>
            <w:t>[Adresse]</w:t>
          </w:r>
        </w:p>
      </w:docPartBody>
    </w:docPart>
    <w:docPart>
      <w:docPartPr>
        <w:name w:val="CCCB2F99DAE34558ACAB9F70BDBF38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40917A-8F3B-4763-86BC-A0D9C6B9F945}"/>
      </w:docPartPr>
      <w:docPartBody>
        <w:p w:rsidR="00000000" w:rsidRDefault="00682E25">
          <w:pPr>
            <w:pStyle w:val="CCCB2F99DAE34558ACAB9F70BDBF382C"/>
          </w:pPr>
          <w:r w:rsidRPr="00FF54A7">
            <w:rPr>
              <w:rStyle w:val="Plassholdertekst"/>
            </w:rPr>
            <w:t>[Postnummer og sted]</w:t>
          </w:r>
        </w:p>
      </w:docPartBody>
    </w:docPart>
    <w:docPart>
      <w:docPartPr>
        <w:name w:val="B11FFE877CFA424E9582D4756DAE7C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E21F35-2734-4527-A7B8-4A02B1B00077}"/>
      </w:docPartPr>
      <w:docPartBody>
        <w:p w:rsidR="00000000" w:rsidRDefault="00CF60EF">
          <w:pPr>
            <w:pStyle w:val="B11FFE877CFA424E9582D4756DAE7C01"/>
          </w:pPr>
          <w:r w:rsidRPr="0072695C">
            <w:rPr>
              <w:rStyle w:val="Plassholdertekst"/>
            </w:rPr>
            <w:t>[Navn Navnesen]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52763BFDE2764E9897C8150124A1ABC1">
    <w:name w:val="52763BFDE2764E9897C8150124A1ABC1"/>
  </w:style>
  <w:style w:type="paragraph" w:customStyle="1" w:styleId="8F67ACB8A16842A68D436C2D665869A8">
    <w:name w:val="8F67ACB8A16842A68D436C2D665869A8"/>
  </w:style>
  <w:style w:type="paragraph" w:customStyle="1" w:styleId="193C9062BBF5471FA8460B8F5C5DA6CF">
    <w:name w:val="193C9062BBF5471FA8460B8F5C5DA6CF"/>
  </w:style>
  <w:style w:type="paragraph" w:customStyle="1" w:styleId="619C8D228F2F4FB7A6305CB2D768D254">
    <w:name w:val="619C8D228F2F4FB7A6305CB2D768D254"/>
  </w:style>
  <w:style w:type="paragraph" w:customStyle="1" w:styleId="2EE063F5A3F543969CF0B08F6084BF3E">
    <w:name w:val="2EE063F5A3F543969CF0B08F6084BF3E"/>
  </w:style>
  <w:style w:type="paragraph" w:customStyle="1" w:styleId="910AAC147CB24CB6961733DD39AB9AA7">
    <w:name w:val="910AAC147CB24CB6961733DD39AB9AA7"/>
  </w:style>
  <w:style w:type="paragraph" w:customStyle="1" w:styleId="3E4603133FC54877B64DB2EC02B93ACE">
    <w:name w:val="3E4603133FC54877B64DB2EC02B93ACE"/>
  </w:style>
  <w:style w:type="paragraph" w:customStyle="1" w:styleId="D1F7AA9FF7A547E8AE58C544AD28D677">
    <w:name w:val="D1F7AA9FF7A547E8AE58C544AD28D677"/>
  </w:style>
  <w:style w:type="paragraph" w:customStyle="1" w:styleId="7DA7657A091441E9A47698400B1B2382">
    <w:name w:val="7DA7657A091441E9A47698400B1B2382"/>
  </w:style>
  <w:style w:type="paragraph" w:customStyle="1" w:styleId="7985B03DECF04F8EA919008DD6DADE66">
    <w:name w:val="7985B03DECF04F8EA919008DD6DADE66"/>
  </w:style>
  <w:style w:type="paragraph" w:customStyle="1" w:styleId="F9919EEE2C774214BC4EBE4FF6671E0F">
    <w:name w:val="F9919EEE2C774214BC4EBE4FF6671E0F"/>
  </w:style>
  <w:style w:type="paragraph" w:customStyle="1" w:styleId="351E96BF698649239811038ECF484FA9">
    <w:name w:val="351E96BF698649239811038ECF484FA9"/>
  </w:style>
  <w:style w:type="paragraph" w:customStyle="1" w:styleId="8DC4EFC2AA8341EAB2B97625982092BF">
    <w:name w:val="8DC4EFC2AA8341EAB2B97625982092BF"/>
  </w:style>
  <w:style w:type="paragraph" w:customStyle="1" w:styleId="7866CAACB62A4BD5ACC93F947255778B">
    <w:name w:val="7866CAACB62A4BD5ACC93F947255778B"/>
  </w:style>
  <w:style w:type="paragraph" w:customStyle="1" w:styleId="37B3FD99A5844168AF9E76093975433F">
    <w:name w:val="37B3FD99A5844168AF9E76093975433F"/>
  </w:style>
  <w:style w:type="paragraph" w:customStyle="1" w:styleId="CCCB2F99DAE34558ACAB9F70BDBF382C">
    <w:name w:val="CCCB2F99DAE34558ACAB9F70BDBF382C"/>
  </w:style>
  <w:style w:type="paragraph" w:customStyle="1" w:styleId="B11FFE877CFA424E9582D4756DAE7C01">
    <w:name w:val="B11FFE877CFA424E9582D4756DAE7C01"/>
  </w:style>
  <w:style w:type="paragraph" w:customStyle="1" w:styleId="74975C0BD4114441A388C99FC6041081">
    <w:name w:val="74975C0BD4114441A388C99FC6041081"/>
  </w:style>
  <w:style w:type="paragraph" w:customStyle="1" w:styleId="83C6F4EAE7CE4C9EBDB186C3C980EC51">
    <w:name w:val="83C6F4EAE7CE4C9EBDB186C3C980EC51"/>
  </w:style>
  <w:style w:type="paragraph" w:customStyle="1" w:styleId="69C1DD18DD7C4AC7B5EFCBBFFFB66AA2">
    <w:name w:val="69C1DD18DD7C4AC7B5EFCBBFFFB66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Brevmal.dotx</Template>
  <TotalTime>196</TotalTime>
  <Pages>1</Pages>
  <Words>196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engj</dc:creator>
  <cp:keywords/>
  <dc:description>Template by addpoint.no</dc:description>
  <cp:lastModifiedBy>engj</cp:lastModifiedBy>
  <cp:revision>1</cp:revision>
  <cp:lastPrinted>2015-05-08T07:45:00Z</cp:lastPrinted>
  <dcterms:created xsi:type="dcterms:W3CDTF">2015-05-08T07:36:00Z</dcterms:created>
  <dcterms:modified xsi:type="dcterms:W3CDTF">2015-05-08T10:55:00Z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