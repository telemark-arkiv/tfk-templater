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rutenett"/>
        <w:tblpPr w:leftFromText="142" w:rightFromText="142" w:bottomFromText="1191" w:vertAnchor="text" w:tblpY="1"/>
        <w:tblOverlap w:val="never"/>
        <w:tblW w:w="95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37"/>
        <w:gridCol w:w="3898"/>
      </w:tblGrid>
      <w:tr w:rsidR="00CB2FBB" w:rsidTr="00550EF8">
        <w:trPr>
          <w:trHeight w:hRule="exact" w:val="859"/>
        </w:trPr>
        <w:tc>
          <w:tcPr>
            <w:tcW w:w="5637" w:type="dxa"/>
          </w:tcPr>
          <w:bookmarkStart w:id="0" w:name="_GoBack" w:displacedByCustomXml="next"/>
          <w:bookmarkStart w:id="1" w:name="OLE_LINK1" w:displacedByCustomXml="next"/>
          <w:bookmarkStart w:id="2" w:name="OLE_LINK3" w:displacedByCustomXml="next"/>
          <w:bookmarkStart w:id="3" w:name="OLE_LINK2" w:displacedByCustomXml="next"/>
          <w:sdt>
            <w:sdtPr>
              <w:alias w:val="Kontaktperson"/>
              <w:tag w:val="Kontaktperson"/>
              <w:id w:val="-1785959701"/>
              <w:placeholder>
                <w:docPart w:val="41C22A500E3049558736DB61955D05DA"/>
              </w:placeholder>
              <w:dataBinding w:xpath="/root[1]/kontaktperson[1]" w:storeItemID="{442CCF4A-23BE-4572-A7F8-60755FA7183A}"/>
              <w:text w:multiLine="1"/>
            </w:sdtPr>
            <w:sdtContent>
              <w:p w:rsidR="00CB2FBB" w:rsidRDefault="00550EF8" w:rsidP="006E5A09">
                <w:r>
                  <w:t>{navn}</w:t>
                </w:r>
              </w:p>
            </w:sdtContent>
          </w:sdt>
          <w:bookmarkEnd w:id="1" w:displacedByCustomXml="prev"/>
          <w:sdt>
            <w:sdtPr>
              <w:alias w:val="Adresse"/>
              <w:tag w:val="Adresse"/>
              <w:id w:val="2082876596"/>
              <w:placeholder>
                <w:docPart w:val="342B30441B8644AF931BFAB39DE6560B"/>
              </w:placeholder>
              <w:dataBinding w:xpath="/root[1]/adresse[1]" w:storeItemID="{442CCF4A-23BE-4572-A7F8-60755FA7183A}"/>
              <w:text w:multiLine="1"/>
            </w:sdtPr>
            <w:sdtContent>
              <w:p w:rsidR="00CB2FBB" w:rsidRDefault="00550EF8" w:rsidP="006E5A09">
                <w:r>
                  <w:t>{adresse}</w:t>
                </w:r>
              </w:p>
            </w:sdtContent>
          </w:sdt>
          <w:sdt>
            <w:sdtPr>
              <w:alias w:val="Postnummer og sted"/>
              <w:tag w:val="Postnummer og sted"/>
              <w:id w:val="1597742930"/>
              <w:placeholder>
                <w:docPart w:val="BF0D79AF8C9A44499090B067603AB868"/>
              </w:placeholder>
              <w:dataBinding w:xpath="/root[1]/postnummer[1]" w:storeItemID="{442CCF4A-23BE-4572-A7F8-60755FA7183A}"/>
              <w:text w:multiLine="1"/>
            </w:sdtPr>
            <w:sdtContent>
              <w:p w:rsidR="00CB2FBB" w:rsidRDefault="00550EF8" w:rsidP="00550EF8">
                <w:r>
                  <w:t>{postnummer} {sted}</w:t>
                </w:r>
              </w:p>
            </w:sdtContent>
          </w:sdt>
        </w:tc>
        <w:tc>
          <w:tcPr>
            <w:tcW w:w="3898" w:type="dxa"/>
          </w:tcPr>
          <w:p w:rsidR="00CB2FBB" w:rsidRPr="00002C7E" w:rsidRDefault="00CB2FBB" w:rsidP="006E5A09">
            <w:pPr>
              <w:rPr>
                <w:rFonts w:asciiTheme="majorHAnsi" w:hAnsiTheme="majorHAnsi"/>
                <w:sz w:val="26"/>
                <w:szCs w:val="26"/>
              </w:rPr>
            </w:pPr>
            <w:r w:rsidRPr="00002C7E">
              <w:rPr>
                <w:rFonts w:asciiTheme="majorHAnsi" w:hAnsiTheme="majorHAnsi"/>
                <w:sz w:val="26"/>
                <w:szCs w:val="26"/>
              </w:rPr>
              <w:t xml:space="preserve">/ </w:t>
            </w:r>
            <w:sdt>
              <w:sdtPr>
                <w:rPr>
                  <w:rFonts w:eastAsia="Times New Roman" w:cs="Helvetica"/>
                  <w:shd w:val="clear" w:color="auto" w:fill="FFFFFF"/>
                  <w:lang w:eastAsia="nb-NO"/>
                </w:rPr>
                <w:alias w:val="Avdelingsnivå"/>
                <w:tag w:val="Avdelingsnivå"/>
                <w:id w:val="790556224"/>
                <w:placeholder>
                  <w:docPart w:val="E9F6D01AE0DA457FB6241A9DE058E0E1"/>
                </w:placeholder>
                <w:dataBinding w:xpath="/root[1]/avd[1]" w:storeItemID="{442CCF4A-23BE-4572-A7F8-60755FA7183A}"/>
                <w:text w:multiLine="1"/>
              </w:sdtPr>
              <w:sdtContent>
                <w:r w:rsidRPr="00CB2FBB">
                  <w:rPr>
                    <w:rFonts w:eastAsia="Times New Roman" w:cs="Helvetica"/>
                    <w:shd w:val="clear" w:color="auto" w:fill="FFFFFF"/>
                    <w:lang w:eastAsia="nb-NO"/>
                  </w:rPr>
                  <w:t xml:space="preserve"> </w:t>
                </w:r>
                <w:r>
                  <w:rPr>
                    <w:rFonts w:eastAsia="Times New Roman" w:cs="Helvetica"/>
                    <w:shd w:val="clear" w:color="auto" w:fill="FFFFFF"/>
                    <w:lang w:eastAsia="nb-NO"/>
                  </w:rPr>
                  <w:t>{Avdelingsnivå}</w:t>
                </w:r>
                <w:r w:rsidRPr="00CB2FBB">
                  <w:rPr>
                    <w:rFonts w:eastAsia="Times New Roman" w:cs="Helvetica"/>
                    <w:shd w:val="clear" w:color="auto" w:fill="FFFFFF"/>
                    <w:lang w:eastAsia="nb-NO"/>
                  </w:rPr>
                  <w:t xml:space="preserve"> </w:t>
                </w:r>
              </w:sdtContent>
            </w:sdt>
          </w:p>
          <w:p w:rsidR="00CB2FBB" w:rsidRPr="00002C7E" w:rsidRDefault="00CB2FBB" w:rsidP="006E5A09">
            <w:pPr>
              <w:rPr>
                <w:rFonts w:ascii="Adobe Caslon Pro" w:hAnsi="Adobe Caslon Pro"/>
                <w:sz w:val="18"/>
                <w:szCs w:val="18"/>
              </w:rPr>
            </w:pPr>
          </w:p>
          <w:p w:rsidR="00CB2FBB" w:rsidRPr="003078A6" w:rsidRDefault="00CB2FBB" w:rsidP="006E5A09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="Adobe Caslon Pro" w:hAnsi="Adobe Caslon Pro"/>
                <w:sz w:val="18"/>
                <w:szCs w:val="18"/>
              </w:rPr>
            </w:pPr>
            <w:r w:rsidRPr="003078A6">
              <w:rPr>
                <w:rFonts w:ascii="Adobe Caslon Pro" w:hAnsi="Adobe Caslon Pro"/>
                <w:sz w:val="18"/>
                <w:szCs w:val="18"/>
              </w:rPr>
              <w:t xml:space="preserve">Vår dato: </w:t>
            </w:r>
            <w:r w:rsidRPr="003078A6">
              <w:rPr>
                <w:rFonts w:ascii="Adobe Caslon Pro" w:hAnsi="Adobe Caslon Pro"/>
                <w:sz w:val="18"/>
                <w:szCs w:val="18"/>
              </w:rPr>
              <w:tab/>
            </w:r>
            <w:sdt>
              <w:sdtPr>
                <w:rPr>
                  <w:rFonts w:ascii="Adobe Caslon Pro" w:hAnsi="Adobe Caslon Pro"/>
                  <w:sz w:val="18"/>
                  <w:szCs w:val="18"/>
                </w:rPr>
                <w:alias w:val="vår dato"/>
                <w:tag w:val="vår dato"/>
                <w:id w:val="1708458074"/>
                <w:placeholder>
                  <w:docPart w:val="59A2A97CEA5949CAB81544434F470248"/>
                </w:placeholder>
                <w:dataBinding w:xpath="/root[1]/vardato[1]" w:storeItemID="{442CCF4A-23BE-4572-A7F8-60755FA7183A}"/>
                <w:date>
                  <w:dateFormat w:val="dd.MM.yyyy"/>
                  <w:lid w:val="nb-NO"/>
                  <w:storeMappedDataAs w:val="dateTime"/>
                  <w:calendar w:val="gregorian"/>
                </w:date>
              </w:sdtPr>
              <w:sdtContent>
                <w:r>
                  <w:rPr>
                    <w:rFonts w:ascii="Adobe Caslon Pro" w:hAnsi="Adobe Caslon Pro"/>
                    <w:sz w:val="18"/>
                    <w:szCs w:val="18"/>
                  </w:rPr>
                  <w:t>{dato}</w:t>
                </w:r>
              </w:sdtContent>
            </w:sdt>
          </w:p>
          <w:p w:rsidR="00CB2FBB" w:rsidRPr="00823381" w:rsidRDefault="00CB2FBB" w:rsidP="00CB2FBB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="Adobe Caslon Pro" w:hAnsi="Adobe Caslon Pro"/>
                <w:sz w:val="18"/>
                <w:szCs w:val="18"/>
              </w:rPr>
            </w:pPr>
          </w:p>
        </w:tc>
      </w:tr>
      <w:bookmarkEnd w:id="3"/>
      <w:bookmarkEnd w:id="2"/>
      <w:bookmarkEnd w:id="0"/>
    </w:tbl>
    <w:p w:rsidR="00CB2FBB" w:rsidRDefault="00CB2FBB" w:rsidP="00F42797">
      <w:pPr>
        <w:pStyle w:val="Overskrift1"/>
      </w:pPr>
    </w:p>
    <w:sdt>
      <w:sdtPr>
        <w:alias w:val="Hovedtittel"/>
        <w:tag w:val="Hovedtittel"/>
        <w:id w:val="1967005879"/>
        <w:placeholder>
          <w:docPart w:val="C11A71D5B8774D60A20210BADD7B61FF"/>
        </w:placeholder>
        <w:text w:multiLine="1"/>
      </w:sdtPr>
      <w:sdtEndPr/>
      <w:sdtContent>
        <w:p w:rsidR="001502A9" w:rsidRDefault="00C86D58" w:rsidP="00F42797">
          <w:pPr>
            <w:pStyle w:val="Overskrift1"/>
          </w:pPr>
          <w:r w:rsidRPr="00C86D58">
            <w:t>A</w:t>
          </w:r>
          <w:r>
            <w:t>vslag</w:t>
          </w:r>
          <w:r w:rsidRPr="00C86D58">
            <w:t xml:space="preserve"> </w:t>
          </w:r>
          <w:r>
            <w:t>på søknad</w:t>
          </w:r>
          <w:r w:rsidRPr="00C86D58">
            <w:t xml:space="preserve"> </w:t>
          </w:r>
          <w:r>
            <w:t>om fri</w:t>
          </w:r>
          <w:r w:rsidRPr="00C86D58">
            <w:t xml:space="preserve"> </w:t>
          </w:r>
          <w:r>
            <w:t>skoleskyss</w:t>
          </w:r>
          <w:r w:rsidRPr="00C86D58">
            <w:t xml:space="preserve"> </w:t>
          </w:r>
          <w:r>
            <w:t>skoleåret</w:t>
          </w:r>
          <w:r w:rsidRPr="00C86D58">
            <w:t xml:space="preserve"> 2015-2016</w:t>
          </w:r>
        </w:p>
      </w:sdtContent>
    </w:sdt>
    <w:p w:rsidR="00C86D58" w:rsidRDefault="00C86D58" w:rsidP="00C86D58">
      <w:pPr>
        <w:rPr>
          <w:rStyle w:val="Overskrift2Tegn"/>
        </w:rPr>
      </w:pPr>
      <w:r>
        <w:t xml:space="preserve">Du er innvilget fri skoleskyss skoleåret 2015-2016. Skoleskyssen gjelder for kollektivtilbudet mellom hjem og skole og skal benyttes når skolen starter og slutter. </w:t>
      </w:r>
      <w:r>
        <w:br/>
      </w:r>
      <w:r>
        <w:br/>
      </w:r>
      <w:r w:rsidRPr="00C86D58">
        <w:rPr>
          <w:rStyle w:val="Overskrift2Tegn"/>
        </w:rPr>
        <w:t>Bakgrunn for vedtaket</w:t>
      </w:r>
    </w:p>
    <w:p w:rsidR="00C86D58" w:rsidRDefault="00C86D58" w:rsidP="00C86D58">
      <w:r>
        <w:br/>
        <w:t>Vedtaket er fattet med bakgrunn i Opplæringslovens § 7-2, hvor det står at elever i videregående opplæring som bor mer enn 6 kilometer fra skolen har rett til skoleskyss.</w:t>
      </w:r>
      <w:r>
        <w:br/>
      </w:r>
      <w:r>
        <w:br/>
      </w:r>
      <w:r w:rsidRPr="00C86D58">
        <w:rPr>
          <w:rStyle w:val="Overskrift2Tegn"/>
        </w:rPr>
        <w:t>Hvis du ønsker å klage</w:t>
      </w:r>
      <w:r>
        <w:br/>
      </w:r>
      <w:r>
        <w:br/>
        <w:t>Du kan klage innen tre uker etter du har mottatt dette brevet. En klage med eventuelle nye opplysninger sendes til denne adressen:</w:t>
      </w:r>
    </w:p>
    <w:p w:rsidR="00C86D58" w:rsidRDefault="00C86D58" w:rsidP="00C86D58"/>
    <w:p w:rsidR="001144CF" w:rsidRDefault="00C86D58" w:rsidP="00C86D58">
      <w:r>
        <w:t xml:space="preserve">Telemark Fylkeskommune, </w:t>
      </w:r>
      <w:r>
        <w:br/>
        <w:t xml:space="preserve">Postboks 2844, </w:t>
      </w:r>
      <w:r>
        <w:br/>
        <w:t>3702 Skien.</w:t>
      </w:r>
      <w:r>
        <w:br/>
      </w:r>
      <w:r>
        <w:br/>
        <w:t>Hvis vedtaket opprettholdes sendes det til Telemark fylkeskommunale klagenemnd for videre behandling. Klagenemndas vedtak er endelig og kan ikke påklages.</w:t>
      </w:r>
      <w:r>
        <w:br/>
      </w:r>
      <w:r>
        <w:br/>
        <w:t>For mer info se www.telemark.no/skoleskyss</w:t>
      </w:r>
      <w:r>
        <w:br/>
      </w:r>
      <w:r>
        <w:br/>
        <w:t>Ved eventuelle feil</w:t>
      </w:r>
      <w:r>
        <w:br/>
      </w:r>
      <w:r>
        <w:br/>
        <w:t>Har du oppgitt feil opplysninger i søknaden kan vedtaket omgjøres.</w:t>
      </w:r>
    </w:p>
    <w:p w:rsidR="00277798" w:rsidRDefault="00277798" w:rsidP="001144CF"/>
    <w:p w:rsidR="001144CF" w:rsidRDefault="001144CF" w:rsidP="001144CF">
      <w:pPr>
        <w:keepNext/>
        <w:keepLines/>
      </w:pPr>
      <w:r>
        <w:t>Med vennlig hilsen</w:t>
      </w:r>
    </w:p>
    <w:p w:rsidR="001144CF" w:rsidRDefault="001144CF" w:rsidP="001144CF">
      <w:pPr>
        <w:keepNext/>
        <w:keepLines/>
      </w:pPr>
    </w:p>
    <w:p w:rsidR="001144CF" w:rsidRDefault="001144CF" w:rsidP="001144CF">
      <w:pPr>
        <w:keepNext/>
        <w:keepLines/>
      </w:pPr>
    </w:p>
    <w:sdt>
      <w:sdtPr>
        <w:rPr>
          <w:rFonts w:eastAsia="Times New Roman" w:cs="Helvetica"/>
          <w:shd w:val="clear" w:color="auto" w:fill="FFFFFF"/>
          <w:lang w:eastAsia="nb-NO"/>
        </w:rPr>
        <w:alias w:val="Navn Navnesen"/>
        <w:tag w:val="Navn Navnesen"/>
        <w:id w:val="1797721629"/>
        <w:placeholder>
          <w:docPart w:val="4B7435DA430942F2BEACED5CD3F3E6B2"/>
        </w:placeholder>
        <w:text w:multiLine="1"/>
      </w:sdtPr>
      <w:sdtEndPr/>
      <w:sdtContent>
        <w:p w:rsidR="001144CF" w:rsidRPr="001144CF" w:rsidRDefault="00C86D58" w:rsidP="00E31FF8">
          <w:pPr>
            <w:keepNext/>
            <w:keepLines/>
            <w:spacing w:line="240" w:lineRule="auto"/>
            <w:rPr>
              <w:sz w:val="20"/>
              <w:szCs w:val="20"/>
            </w:rPr>
          </w:pPr>
          <w:r>
            <w:rPr>
              <w:rFonts w:eastAsia="Times New Roman" w:cs="Helvetica"/>
              <w:shd w:val="clear" w:color="auto" w:fill="FFFFFF"/>
              <w:lang w:eastAsia="nb-NO"/>
            </w:rPr>
            <w:t>Skoleskyss</w:t>
          </w:r>
          <w:r>
            <w:rPr>
              <w:rFonts w:eastAsia="Times New Roman" w:cs="Helvetica"/>
              <w:shd w:val="clear" w:color="auto" w:fill="FFFFFF"/>
              <w:lang w:eastAsia="nb-NO"/>
            </w:rPr>
            <w:br/>
          </w:r>
          <w:r w:rsidRPr="00C86D58">
            <w:rPr>
              <w:rFonts w:eastAsia="Times New Roman" w:cs="Helvetica"/>
              <w:shd w:val="clear" w:color="auto" w:fill="FFFFFF"/>
              <w:lang w:eastAsia="nb-NO"/>
            </w:rPr>
            <w:t>Avdeling for areal og transport</w:t>
          </w:r>
        </w:p>
      </w:sdtContent>
    </w:sdt>
    <w:p w:rsidR="001144CF" w:rsidRPr="005551F5" w:rsidRDefault="001144CF" w:rsidP="00C86D58">
      <w:pPr>
        <w:keepNext/>
        <w:keepLines/>
        <w:spacing w:line="260" w:lineRule="exact"/>
        <w:rPr>
          <w:rFonts w:ascii="Adobe Caslon Pro" w:hAnsi="Adobe Caslon Pro"/>
          <w:i/>
          <w:iCs/>
          <w:sz w:val="19"/>
          <w:szCs w:val="19"/>
        </w:rPr>
      </w:pPr>
    </w:p>
    <w:sectPr w:rsidR="001144CF" w:rsidRPr="005551F5" w:rsidSect="00657F6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381" w:right="1247" w:bottom="2410" w:left="1247" w:header="709" w:footer="82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6D58" w:rsidRDefault="00C86D58" w:rsidP="001144CF">
      <w:pPr>
        <w:spacing w:line="240" w:lineRule="auto"/>
      </w:pPr>
      <w:r>
        <w:separator/>
      </w:r>
    </w:p>
  </w:endnote>
  <w:endnote w:type="continuationSeparator" w:id="0">
    <w:p w:rsidR="00C86D58" w:rsidRDefault="00C86D58" w:rsidP="001144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7F6F" w:rsidRDefault="00657F6F">
    <w:pPr>
      <w:pStyle w:val="Bunn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okmarkStart w:id="7" w:name="OLE_LINK4"/>
  <w:bookmarkStart w:id="8" w:name="OLE_LINK5"/>
  <w:bookmarkStart w:id="9" w:name="_Hlk409513962"/>
  <w:p w:rsidR="00FD110F" w:rsidRPr="00E22884" w:rsidRDefault="00E22884" w:rsidP="00F05475">
    <w:pPr>
      <w:pStyle w:val="Bunntekst"/>
      <w:tabs>
        <w:tab w:val="clear" w:pos="4536"/>
        <w:tab w:val="clear" w:pos="9072"/>
        <w:tab w:val="left" w:pos="879"/>
        <w:tab w:val="left" w:pos="2240"/>
        <w:tab w:val="left" w:pos="3459"/>
      </w:tabs>
      <w:spacing w:line="200" w:lineRule="exact"/>
      <w:ind w:left="-369"/>
      <w:rPr>
        <w:rFonts w:ascii="Adobe Caslon Pro" w:hAnsi="Adobe Caslon Pro"/>
        <w:sz w:val="16"/>
        <w:szCs w:val="16"/>
      </w:rPr>
    </w:pPr>
    <w:r>
      <w:rPr>
        <w:rFonts w:ascii="Adobe Caslon Pro" w:hAnsi="Adobe Caslon Pro"/>
        <w:noProof/>
        <w:sz w:val="16"/>
        <w:szCs w:val="16"/>
        <w:lang w:eastAsia="nb-NO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-235255</wp:posOffset>
              </wp:positionH>
              <wp:positionV relativeFrom="page">
                <wp:posOffset>9613265</wp:posOffset>
              </wp:positionV>
              <wp:extent cx="6444000" cy="0"/>
              <wp:effectExtent l="0" t="0" r="33020" b="19050"/>
              <wp:wrapNone/>
              <wp:docPr id="2" name="Rett linj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4400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21D3CF4" id="Rett linje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18.5pt,756.95pt" to="488.9pt,75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" strokecolor="black [3213]" strokeweight=".5pt">
              <v:stroke joinstyle="miter"/>
              <w10:wrap anchory="page"/>
            </v:line>
          </w:pict>
        </mc:Fallback>
      </mc:AlternateContent>
    </w:r>
    <w:r w:rsidR="00FD110F" w:rsidRPr="00E22884">
      <w:rPr>
        <w:rFonts w:ascii="Adobe Caslon Pro" w:hAnsi="Adobe Caslon Pro"/>
        <w:sz w:val="16"/>
        <w:szCs w:val="16"/>
      </w:rPr>
      <w:t>Postadresse:</w:t>
    </w:r>
    <w:r w:rsidR="007439F9">
      <w:rPr>
        <w:rFonts w:ascii="Adobe Caslon Pro" w:hAnsi="Adobe Caslon Pro"/>
        <w:sz w:val="16"/>
        <w:szCs w:val="16"/>
      </w:rPr>
      <w:t xml:space="preserve"> </w:t>
    </w:r>
    <w:r w:rsidR="00FD110F" w:rsidRPr="00E22884">
      <w:rPr>
        <w:rFonts w:ascii="Adobe Caslon Pro" w:hAnsi="Adobe Caslon Pro"/>
        <w:sz w:val="16"/>
        <w:szCs w:val="16"/>
      </w:rPr>
      <w:tab/>
      <w:t>Besøksadresse:</w:t>
    </w:r>
    <w:r w:rsidR="00FD110F" w:rsidRPr="00E22884">
      <w:rPr>
        <w:rFonts w:ascii="Adobe Caslon Pro" w:hAnsi="Adobe Caslon Pro"/>
        <w:sz w:val="16"/>
        <w:szCs w:val="16"/>
      </w:rPr>
      <w:tab/>
      <w:t>Sentralbord:</w:t>
    </w:r>
    <w:r w:rsidR="00FD110F" w:rsidRPr="00E22884">
      <w:rPr>
        <w:rFonts w:ascii="Adobe Caslon Pro" w:hAnsi="Adobe Caslon Pro"/>
        <w:sz w:val="16"/>
        <w:szCs w:val="16"/>
      </w:rPr>
      <w:tab/>
      <w:t>Foretaksregisteret: 940 192 226</w:t>
    </w:r>
  </w:p>
  <w:p w:rsidR="00FD110F" w:rsidRPr="00E22884" w:rsidRDefault="00FD110F" w:rsidP="00F05475">
    <w:pPr>
      <w:pStyle w:val="Bunntekst"/>
      <w:tabs>
        <w:tab w:val="clear" w:pos="4536"/>
        <w:tab w:val="clear" w:pos="9072"/>
        <w:tab w:val="left" w:pos="879"/>
        <w:tab w:val="left" w:pos="2240"/>
        <w:tab w:val="left" w:pos="3459"/>
      </w:tabs>
      <w:spacing w:line="200" w:lineRule="exact"/>
      <w:ind w:left="-369"/>
      <w:rPr>
        <w:rFonts w:ascii="Adobe Caslon Pro" w:hAnsi="Adobe Caslon Pro"/>
        <w:sz w:val="16"/>
        <w:szCs w:val="16"/>
      </w:rPr>
    </w:pPr>
    <w:r w:rsidRPr="00E22884">
      <w:rPr>
        <w:rFonts w:ascii="Adobe Caslon Pro" w:hAnsi="Adobe Caslon Pro"/>
        <w:sz w:val="16"/>
        <w:szCs w:val="16"/>
      </w:rPr>
      <w:t>Fylkeshuset</w:t>
    </w:r>
    <w:r w:rsidR="00E22884" w:rsidRPr="00E22884">
      <w:rPr>
        <w:rFonts w:ascii="Adobe Caslon Pro" w:hAnsi="Adobe Caslon Pro"/>
        <w:sz w:val="16"/>
        <w:szCs w:val="16"/>
      </w:rPr>
      <w:tab/>
      <w:t>Fylkesbakken 6</w:t>
    </w:r>
    <w:r w:rsidR="00E22884" w:rsidRPr="00E22884">
      <w:rPr>
        <w:rFonts w:ascii="Adobe Caslon Pro" w:hAnsi="Adobe Caslon Pro"/>
        <w:sz w:val="16"/>
        <w:szCs w:val="16"/>
      </w:rPr>
      <w:tab/>
      <w:t>3558 4200</w:t>
    </w:r>
    <w:r w:rsidR="00E22884" w:rsidRPr="00E22884">
      <w:rPr>
        <w:rFonts w:ascii="Adobe Caslon Pro" w:hAnsi="Adobe Caslon Pro"/>
        <w:sz w:val="16"/>
        <w:szCs w:val="16"/>
      </w:rPr>
      <w:tab/>
      <w:t>Bankkonto: 5083 05 42083</w:t>
    </w:r>
  </w:p>
  <w:p w:rsidR="00FD110F" w:rsidRPr="00E22884" w:rsidRDefault="00FD110F" w:rsidP="00F05475">
    <w:pPr>
      <w:pStyle w:val="Bunntekst"/>
      <w:tabs>
        <w:tab w:val="clear" w:pos="4536"/>
        <w:tab w:val="clear" w:pos="9072"/>
        <w:tab w:val="left" w:pos="879"/>
        <w:tab w:val="left" w:pos="2240"/>
        <w:tab w:val="left" w:pos="3459"/>
      </w:tabs>
      <w:spacing w:line="200" w:lineRule="exact"/>
      <w:ind w:left="-369"/>
      <w:rPr>
        <w:rFonts w:ascii="Adobe Caslon Pro" w:hAnsi="Adobe Caslon Pro"/>
        <w:sz w:val="16"/>
        <w:szCs w:val="16"/>
      </w:rPr>
    </w:pPr>
    <w:r w:rsidRPr="00E22884">
      <w:rPr>
        <w:rFonts w:ascii="Adobe Caslon Pro" w:hAnsi="Adobe Caslon Pro"/>
        <w:sz w:val="16"/>
        <w:szCs w:val="16"/>
      </w:rPr>
      <w:t>3706 Skien</w:t>
    </w:r>
    <w:r w:rsidR="00E22884" w:rsidRPr="00E22884">
      <w:rPr>
        <w:rFonts w:ascii="Adobe Caslon Pro" w:hAnsi="Adobe Caslon Pro"/>
        <w:sz w:val="16"/>
        <w:szCs w:val="16"/>
      </w:rPr>
      <w:tab/>
      <w:t>3715 Skien</w:t>
    </w:r>
    <w:r w:rsidR="00E22884" w:rsidRPr="00E22884">
      <w:rPr>
        <w:rFonts w:ascii="Adobe Caslon Pro" w:hAnsi="Adobe Caslon Pro"/>
        <w:sz w:val="16"/>
        <w:szCs w:val="16"/>
      </w:rPr>
      <w:tab/>
    </w:r>
    <w:r w:rsidR="00E22884">
      <w:rPr>
        <w:rFonts w:ascii="Adobe Caslon Pro" w:hAnsi="Adobe Caslon Pro"/>
        <w:sz w:val="16"/>
        <w:szCs w:val="16"/>
      </w:rPr>
      <w:tab/>
    </w:r>
    <w:r w:rsidR="00E22884" w:rsidRPr="00E22884">
      <w:rPr>
        <w:rFonts w:ascii="Adobe Caslon Pro" w:hAnsi="Adobe Caslon Pro"/>
        <w:sz w:val="16"/>
        <w:szCs w:val="16"/>
        <w:u w:val="single"/>
      </w:rPr>
      <w:t>www.telemark.no</w:t>
    </w:r>
    <w:bookmarkEnd w:id="7"/>
    <w:bookmarkEnd w:id="8"/>
    <w:bookmarkEnd w:id="9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7F6F" w:rsidRPr="00E22884" w:rsidRDefault="00657F6F" w:rsidP="00657F6F">
    <w:pPr>
      <w:pStyle w:val="Bunntekst"/>
      <w:tabs>
        <w:tab w:val="clear" w:pos="4536"/>
        <w:tab w:val="clear" w:pos="9072"/>
        <w:tab w:val="left" w:pos="879"/>
        <w:tab w:val="left" w:pos="2240"/>
        <w:tab w:val="left" w:pos="3459"/>
      </w:tabs>
      <w:spacing w:line="200" w:lineRule="exact"/>
      <w:ind w:left="-369"/>
      <w:rPr>
        <w:rFonts w:ascii="Adobe Caslon Pro" w:hAnsi="Adobe Caslon Pro"/>
        <w:sz w:val="16"/>
        <w:szCs w:val="16"/>
      </w:rPr>
    </w:pPr>
    <w:r>
      <w:rPr>
        <w:rFonts w:ascii="Adobe Caslon Pro" w:hAnsi="Adobe Caslon Pro"/>
        <w:noProof/>
        <w:sz w:val="16"/>
        <w:szCs w:val="16"/>
        <w:lang w:eastAsia="nb-NO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B0501C5" wp14:editId="2A21A328">
              <wp:simplePos x="0" y="0"/>
              <wp:positionH relativeFrom="column">
                <wp:posOffset>-235255</wp:posOffset>
              </wp:positionH>
              <wp:positionV relativeFrom="page">
                <wp:posOffset>9613265</wp:posOffset>
              </wp:positionV>
              <wp:extent cx="6444000" cy="0"/>
              <wp:effectExtent l="0" t="0" r="33020" b="19050"/>
              <wp:wrapNone/>
              <wp:docPr id="23" name="Rett linje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4400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3BB0705" id="Rett linje 23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18.5pt,756.95pt" to="488.9pt,75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" strokecolor="black [3213]" strokeweight=".5pt">
              <v:stroke joinstyle="miter"/>
              <w10:wrap anchory="page"/>
            </v:line>
          </w:pict>
        </mc:Fallback>
      </mc:AlternateContent>
    </w:r>
    <w:r w:rsidRPr="00E22884">
      <w:rPr>
        <w:rFonts w:ascii="Adobe Caslon Pro" w:hAnsi="Adobe Caslon Pro"/>
        <w:sz w:val="16"/>
        <w:szCs w:val="16"/>
      </w:rPr>
      <w:t>Postadresse:</w:t>
    </w:r>
    <w:r>
      <w:rPr>
        <w:rFonts w:ascii="Adobe Caslon Pro" w:hAnsi="Adobe Caslon Pro"/>
        <w:sz w:val="16"/>
        <w:szCs w:val="16"/>
      </w:rPr>
      <w:t xml:space="preserve"> </w:t>
    </w:r>
    <w:r w:rsidRPr="00E22884">
      <w:rPr>
        <w:rFonts w:ascii="Adobe Caslon Pro" w:hAnsi="Adobe Caslon Pro"/>
        <w:sz w:val="16"/>
        <w:szCs w:val="16"/>
      </w:rPr>
      <w:tab/>
      <w:t>Besøksadresse:</w:t>
    </w:r>
    <w:r w:rsidRPr="00E22884">
      <w:rPr>
        <w:rFonts w:ascii="Adobe Caslon Pro" w:hAnsi="Adobe Caslon Pro"/>
        <w:sz w:val="16"/>
        <w:szCs w:val="16"/>
      </w:rPr>
      <w:tab/>
      <w:t>Sentralbord:</w:t>
    </w:r>
    <w:r w:rsidRPr="00E22884">
      <w:rPr>
        <w:rFonts w:ascii="Adobe Caslon Pro" w:hAnsi="Adobe Caslon Pro"/>
        <w:sz w:val="16"/>
        <w:szCs w:val="16"/>
      </w:rPr>
      <w:tab/>
      <w:t>Foretaksregisteret: 940 192 226</w:t>
    </w:r>
  </w:p>
  <w:p w:rsidR="00657F6F" w:rsidRPr="00E22884" w:rsidRDefault="00657F6F" w:rsidP="00657F6F">
    <w:pPr>
      <w:pStyle w:val="Bunntekst"/>
      <w:tabs>
        <w:tab w:val="clear" w:pos="4536"/>
        <w:tab w:val="clear" w:pos="9072"/>
        <w:tab w:val="left" w:pos="879"/>
        <w:tab w:val="left" w:pos="2240"/>
        <w:tab w:val="left" w:pos="3459"/>
      </w:tabs>
      <w:spacing w:line="200" w:lineRule="exact"/>
      <w:ind w:left="-369"/>
      <w:rPr>
        <w:rFonts w:ascii="Adobe Caslon Pro" w:hAnsi="Adobe Caslon Pro"/>
        <w:sz w:val="16"/>
        <w:szCs w:val="16"/>
      </w:rPr>
    </w:pPr>
    <w:r w:rsidRPr="00E22884">
      <w:rPr>
        <w:rFonts w:ascii="Adobe Caslon Pro" w:hAnsi="Adobe Caslon Pro"/>
        <w:sz w:val="16"/>
        <w:szCs w:val="16"/>
      </w:rPr>
      <w:t>Fylkeshuset</w:t>
    </w:r>
    <w:r w:rsidRPr="00E22884">
      <w:rPr>
        <w:rFonts w:ascii="Adobe Caslon Pro" w:hAnsi="Adobe Caslon Pro"/>
        <w:sz w:val="16"/>
        <w:szCs w:val="16"/>
      </w:rPr>
      <w:tab/>
      <w:t>Fylkesbakken 6</w:t>
    </w:r>
    <w:r w:rsidRPr="00E22884">
      <w:rPr>
        <w:rFonts w:ascii="Adobe Caslon Pro" w:hAnsi="Adobe Caslon Pro"/>
        <w:sz w:val="16"/>
        <w:szCs w:val="16"/>
      </w:rPr>
      <w:tab/>
      <w:t>3558 4200</w:t>
    </w:r>
    <w:r w:rsidRPr="00E22884">
      <w:rPr>
        <w:rFonts w:ascii="Adobe Caslon Pro" w:hAnsi="Adobe Caslon Pro"/>
        <w:sz w:val="16"/>
        <w:szCs w:val="16"/>
      </w:rPr>
      <w:tab/>
      <w:t>Bankkonto: 5083 05 42083</w:t>
    </w:r>
  </w:p>
  <w:p w:rsidR="00657F6F" w:rsidRPr="00657F6F" w:rsidRDefault="00657F6F" w:rsidP="00657F6F">
    <w:pPr>
      <w:pStyle w:val="Bunntekst"/>
      <w:tabs>
        <w:tab w:val="clear" w:pos="4536"/>
        <w:tab w:val="clear" w:pos="9072"/>
        <w:tab w:val="left" w:pos="879"/>
        <w:tab w:val="left" w:pos="2240"/>
        <w:tab w:val="left" w:pos="3459"/>
      </w:tabs>
      <w:spacing w:line="200" w:lineRule="exact"/>
      <w:ind w:left="-369"/>
      <w:rPr>
        <w:rFonts w:ascii="Adobe Caslon Pro" w:hAnsi="Adobe Caslon Pro"/>
        <w:sz w:val="16"/>
        <w:szCs w:val="16"/>
      </w:rPr>
    </w:pPr>
    <w:r w:rsidRPr="00E22884">
      <w:rPr>
        <w:rFonts w:ascii="Adobe Caslon Pro" w:hAnsi="Adobe Caslon Pro"/>
        <w:sz w:val="16"/>
        <w:szCs w:val="16"/>
      </w:rPr>
      <w:t>3706 Skien</w:t>
    </w:r>
    <w:r w:rsidRPr="00E22884">
      <w:rPr>
        <w:rFonts w:ascii="Adobe Caslon Pro" w:hAnsi="Adobe Caslon Pro"/>
        <w:sz w:val="16"/>
        <w:szCs w:val="16"/>
      </w:rPr>
      <w:tab/>
      <w:t>3715 Skien</w:t>
    </w:r>
    <w:r w:rsidRPr="00E22884">
      <w:rPr>
        <w:rFonts w:ascii="Adobe Caslon Pro" w:hAnsi="Adobe Caslon Pro"/>
        <w:sz w:val="16"/>
        <w:szCs w:val="16"/>
      </w:rPr>
      <w:tab/>
    </w:r>
    <w:r>
      <w:rPr>
        <w:rFonts w:ascii="Adobe Caslon Pro" w:hAnsi="Adobe Caslon Pro"/>
        <w:sz w:val="16"/>
        <w:szCs w:val="16"/>
      </w:rPr>
      <w:tab/>
    </w:r>
    <w:r w:rsidRPr="00E22884">
      <w:rPr>
        <w:rFonts w:ascii="Adobe Caslon Pro" w:hAnsi="Adobe Caslon Pro"/>
        <w:sz w:val="16"/>
        <w:szCs w:val="16"/>
        <w:u w:val="single"/>
      </w:rPr>
      <w:t>www.telemark.no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6D58" w:rsidRDefault="00C86D58" w:rsidP="001144CF">
      <w:pPr>
        <w:spacing w:line="240" w:lineRule="auto"/>
      </w:pPr>
      <w:r>
        <w:separator/>
      </w:r>
    </w:p>
  </w:footnote>
  <w:footnote w:type="continuationSeparator" w:id="0">
    <w:p w:rsidR="00C86D58" w:rsidRDefault="00C86D58" w:rsidP="001144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7F6F" w:rsidRDefault="00657F6F">
    <w:pPr>
      <w:pStyle w:val="Top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lrutenett"/>
      <w:tblpPr w:leftFromText="142" w:rightFromText="142" w:vertAnchor="page" w:tblpY="2382"/>
      <w:tblOverlap w:val="nev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558"/>
      <w:gridCol w:w="3844"/>
    </w:tblGrid>
    <w:tr w:rsidR="00657F6F" w:rsidTr="005447DD">
      <w:trPr>
        <w:trHeight w:hRule="exact" w:val="1984"/>
      </w:trPr>
      <w:tc>
        <w:tcPr>
          <w:tcW w:w="5558" w:type="dxa"/>
        </w:tcPr>
        <w:p w:rsidR="00657F6F" w:rsidRDefault="00657F6F" w:rsidP="005447DD"/>
        <w:p w:rsidR="00657F6F" w:rsidRDefault="00657F6F" w:rsidP="005447DD"/>
        <w:p w:rsidR="00657F6F" w:rsidRDefault="00657F6F" w:rsidP="005447DD"/>
      </w:tc>
      <w:tc>
        <w:tcPr>
          <w:tcW w:w="3844" w:type="dxa"/>
        </w:tcPr>
        <w:p w:rsidR="00657F6F" w:rsidRPr="00002C7E" w:rsidRDefault="00657F6F" w:rsidP="005447DD">
          <w:pPr>
            <w:rPr>
              <w:rFonts w:asciiTheme="majorHAnsi" w:hAnsiTheme="majorHAnsi"/>
              <w:sz w:val="26"/>
              <w:szCs w:val="26"/>
            </w:rPr>
          </w:pPr>
          <w:r w:rsidRPr="00002C7E">
            <w:rPr>
              <w:rFonts w:asciiTheme="majorHAnsi" w:hAnsiTheme="majorHAnsi"/>
              <w:sz w:val="26"/>
              <w:szCs w:val="26"/>
            </w:rPr>
            <w:t xml:space="preserve">/ </w:t>
          </w:r>
          <w:sdt>
            <w:sdtPr>
              <w:rPr>
                <w:rFonts w:asciiTheme="majorHAnsi" w:hAnsiTheme="majorHAnsi"/>
                <w:sz w:val="26"/>
                <w:szCs w:val="26"/>
              </w:rPr>
              <w:alias w:val="Avdelingsnivå"/>
              <w:tag w:val="Avdelingsnivå"/>
              <w:id w:val="-983925219"/>
              <w:placeholder>
                <w:docPart w:val="38CEE1E90EF447968D41BE2BCF1C32D6"/>
              </w:placeholder>
              <w:dataBinding w:xpath="/root[1]/avd[1]" w:storeItemID="{442CCF4A-23BE-4572-A7F8-60755FA7183A}"/>
              <w:text w:multiLine="1"/>
            </w:sdtPr>
            <w:sdtEndPr/>
            <w:sdtContent>
              <w:r w:rsidR="00CB2FBB">
                <w:rPr>
                  <w:rFonts w:asciiTheme="majorHAnsi" w:hAnsiTheme="majorHAnsi"/>
                  <w:sz w:val="26"/>
                  <w:szCs w:val="26"/>
                </w:rPr>
                <w:t xml:space="preserve"> {Avdelingsnivå} </w:t>
              </w:r>
            </w:sdtContent>
          </w:sdt>
        </w:p>
        <w:p w:rsidR="00657F6F" w:rsidRPr="00002C7E" w:rsidRDefault="00657F6F" w:rsidP="005447DD">
          <w:pPr>
            <w:rPr>
              <w:rFonts w:ascii="Adobe Caslon Pro" w:hAnsi="Adobe Caslon Pro"/>
              <w:sz w:val="18"/>
              <w:szCs w:val="18"/>
            </w:rPr>
          </w:pPr>
        </w:p>
        <w:p w:rsidR="00657F6F" w:rsidRPr="003078A6" w:rsidRDefault="00657F6F" w:rsidP="005447DD">
          <w:pPr>
            <w:tabs>
              <w:tab w:val="left" w:pos="1530"/>
            </w:tabs>
            <w:spacing w:line="260" w:lineRule="exact"/>
            <w:ind w:left="1531" w:hanging="1531"/>
            <w:rPr>
              <w:rFonts w:ascii="Adobe Caslon Pro" w:hAnsi="Adobe Caslon Pro"/>
              <w:sz w:val="18"/>
              <w:szCs w:val="18"/>
            </w:rPr>
          </w:pPr>
          <w:r w:rsidRPr="003078A6">
            <w:rPr>
              <w:rFonts w:ascii="Adobe Caslon Pro" w:hAnsi="Adobe Caslon Pro"/>
              <w:sz w:val="18"/>
              <w:szCs w:val="18"/>
            </w:rPr>
            <w:t xml:space="preserve">Vår dato: </w:t>
          </w:r>
          <w:r w:rsidRPr="003078A6">
            <w:rPr>
              <w:rFonts w:ascii="Adobe Caslon Pro" w:hAnsi="Adobe Caslon Pro"/>
              <w:sz w:val="18"/>
              <w:szCs w:val="18"/>
            </w:rPr>
            <w:tab/>
          </w:r>
          <w:bookmarkStart w:id="4" w:name="OLE_LINK8"/>
          <w:bookmarkStart w:id="5" w:name="OLE_LINK9"/>
          <w:bookmarkStart w:id="6" w:name="OLE_LINK10"/>
          <w:sdt>
            <w:sdtPr>
              <w:rPr>
                <w:rFonts w:ascii="Adobe Caslon Pro" w:hAnsi="Adobe Caslon Pro"/>
                <w:sz w:val="18"/>
                <w:szCs w:val="18"/>
              </w:rPr>
              <w:alias w:val="vår dato"/>
              <w:tag w:val="vår dato"/>
              <w:id w:val="1830782761"/>
              <w:placeholder>
                <w:docPart w:val="F2B4FCE69F3241D98D84236A3276D919"/>
              </w:placeholder>
              <w:dataBinding w:xpath="/root[1]/vardato[1]" w:storeItemID="{442CCF4A-23BE-4572-A7F8-60755FA7183A}"/>
              <w:date>
                <w:dateFormat w:val="dd.MM.yyyy"/>
                <w:lid w:val="nb-NO"/>
                <w:storeMappedDataAs w:val="dateTime"/>
                <w:calendar w:val="gregorian"/>
              </w:date>
            </w:sdtPr>
            <w:sdtEndPr/>
            <w:sdtContent>
              <w:r w:rsidR="00CB2FBB">
                <w:rPr>
                  <w:rFonts w:ascii="Adobe Caslon Pro" w:hAnsi="Adobe Caslon Pro"/>
                  <w:sz w:val="18"/>
                  <w:szCs w:val="18"/>
                </w:rPr>
                <w:t>{dato}</w:t>
              </w:r>
            </w:sdtContent>
          </w:sdt>
          <w:bookmarkEnd w:id="4"/>
          <w:bookmarkEnd w:id="5"/>
          <w:bookmarkEnd w:id="6"/>
        </w:p>
        <w:p w:rsidR="00657F6F" w:rsidRPr="00823381" w:rsidRDefault="00657F6F" w:rsidP="005447DD">
          <w:pPr>
            <w:tabs>
              <w:tab w:val="left" w:pos="1530"/>
            </w:tabs>
            <w:spacing w:line="260" w:lineRule="exact"/>
            <w:ind w:left="1531" w:hanging="1531"/>
            <w:rPr>
              <w:rFonts w:ascii="Adobe Caslon Pro" w:hAnsi="Adobe Caslon Pro"/>
              <w:sz w:val="18"/>
              <w:szCs w:val="18"/>
            </w:rPr>
          </w:pPr>
          <w:r w:rsidRPr="003078A6">
            <w:rPr>
              <w:rFonts w:ascii="Adobe Caslon Pro" w:hAnsi="Adobe Caslon Pro"/>
              <w:sz w:val="18"/>
              <w:szCs w:val="18"/>
            </w:rPr>
            <w:t xml:space="preserve">Vår referanse: </w:t>
          </w:r>
          <w:r w:rsidRPr="003078A6">
            <w:rPr>
              <w:rFonts w:ascii="Adobe Caslon Pro" w:hAnsi="Adobe Caslon Pro"/>
              <w:sz w:val="18"/>
              <w:szCs w:val="18"/>
            </w:rPr>
            <w:tab/>
          </w:r>
          <w:sdt>
            <w:sdtPr>
              <w:rPr>
                <w:rFonts w:ascii="Adobe Caslon Pro" w:hAnsi="Adobe Caslon Pro"/>
                <w:sz w:val="18"/>
                <w:szCs w:val="18"/>
              </w:rPr>
              <w:alias w:val="vår ref"/>
              <w:tag w:val="vår ref"/>
              <w:id w:val="1420679537"/>
              <w:placeholder>
                <w:docPart w:val="67EF5BA96BCE4221B268EFAB14A4CF04"/>
              </w:placeholder>
              <w:showingPlcHdr/>
              <w:dataBinding w:xpath="/root[1]/varref[1]" w:storeItemID="{442CCF4A-23BE-4572-A7F8-60755FA7183A}"/>
              <w:text w:multiLine="1"/>
            </w:sdtPr>
            <w:sdtEndPr/>
            <w:sdtContent>
              <w:r w:rsidRPr="003078A6">
                <w:rPr>
                  <w:rStyle w:val="Plassholdertekst"/>
                  <w:color w:val="auto"/>
                  <w:sz w:val="18"/>
                  <w:szCs w:val="18"/>
                </w:rPr>
                <w:t>[vår ref]</w:t>
              </w:r>
            </w:sdtContent>
          </w:sdt>
        </w:p>
      </w:tc>
    </w:tr>
  </w:tbl>
  <w:p w:rsidR="00AD4FB9" w:rsidRDefault="00AD4FB9"/>
  <w:p w:rsidR="001144CF" w:rsidRDefault="001144CF">
    <w:pPr>
      <w:pStyle w:val="Topptekst"/>
    </w:pPr>
    <w:r>
      <w:rPr>
        <w:noProof/>
        <w:lang w:eastAsia="nb-NO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2621280" cy="1292225"/>
          <wp:effectExtent l="0" t="0" r="0" b="0"/>
          <wp:wrapNone/>
          <wp:docPr id="18" name="Bild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rev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21280" cy="1292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7F6F" w:rsidRDefault="00657F6F">
    <w:pPr>
      <w:pStyle w:val="Topptekst"/>
    </w:pPr>
    <w:r>
      <w:rPr>
        <w:noProof/>
        <w:lang w:eastAsia="nb-NO"/>
      </w:rPr>
      <w:drawing>
        <wp:anchor distT="0" distB="0" distL="114300" distR="114300" simplePos="0" relativeHeight="251661312" behindDoc="0" locked="0" layoutInCell="1" allowOverlap="1" wp14:anchorId="6C6B1FC6" wp14:editId="64AEDD13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2621280" cy="1292225"/>
          <wp:effectExtent l="0" t="0" r="0" b="0"/>
          <wp:wrapNone/>
          <wp:docPr id="22" name="Bild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rev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21280" cy="1292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09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D58"/>
    <w:rsid w:val="00002C7E"/>
    <w:rsid w:val="000E13FD"/>
    <w:rsid w:val="000E2462"/>
    <w:rsid w:val="001144CF"/>
    <w:rsid w:val="001502A9"/>
    <w:rsid w:val="001876ED"/>
    <w:rsid w:val="00267AE8"/>
    <w:rsid w:val="00277798"/>
    <w:rsid w:val="003078A6"/>
    <w:rsid w:val="0045562E"/>
    <w:rsid w:val="004826EB"/>
    <w:rsid w:val="005447DD"/>
    <w:rsid w:val="00550EF8"/>
    <w:rsid w:val="005551F5"/>
    <w:rsid w:val="005A4B4A"/>
    <w:rsid w:val="00657F6F"/>
    <w:rsid w:val="007439F9"/>
    <w:rsid w:val="007517D4"/>
    <w:rsid w:val="0081633C"/>
    <w:rsid w:val="00823381"/>
    <w:rsid w:val="008F02CF"/>
    <w:rsid w:val="00906627"/>
    <w:rsid w:val="00936E49"/>
    <w:rsid w:val="00AD4FB9"/>
    <w:rsid w:val="00AE5AAB"/>
    <w:rsid w:val="00B42116"/>
    <w:rsid w:val="00C35BEE"/>
    <w:rsid w:val="00C86D58"/>
    <w:rsid w:val="00CB04CB"/>
    <w:rsid w:val="00CB2FBB"/>
    <w:rsid w:val="00D0294C"/>
    <w:rsid w:val="00E10802"/>
    <w:rsid w:val="00E22884"/>
    <w:rsid w:val="00E31FF8"/>
    <w:rsid w:val="00F05475"/>
    <w:rsid w:val="00F42797"/>
    <w:rsid w:val="00FD1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B16A06B9-D587-47A4-ABF1-A8648AF88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FB9"/>
    <w:pPr>
      <w:spacing w:after="0" w:line="260" w:lineRule="atLeast"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F42797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277798"/>
    <w:pPr>
      <w:keepNext/>
      <w:keepLines/>
      <w:spacing w:before="21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qFormat/>
    <w:rsid w:val="00277798"/>
    <w:pPr>
      <w:keepNext/>
      <w:keepLines/>
      <w:spacing w:before="21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1144CF"/>
  </w:style>
  <w:style w:type="paragraph" w:styleId="Bunntekst">
    <w:name w:val="footer"/>
    <w:basedOn w:val="Normal"/>
    <w:link w:val="Bunn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1144CF"/>
  </w:style>
  <w:style w:type="table" w:styleId="Tabellrutenett">
    <w:name w:val="Table Grid"/>
    <w:basedOn w:val="Vanligtabell"/>
    <w:uiPriority w:val="39"/>
    <w:rsid w:val="001144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ssholdertekst">
    <w:name w:val="Placeholder Text"/>
    <w:basedOn w:val="Standardskriftforavsnitt"/>
    <w:uiPriority w:val="99"/>
    <w:semiHidden/>
    <w:rsid w:val="001144CF"/>
    <w:rPr>
      <w:color w:val="808080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F42797"/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277798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277798"/>
    <w:rPr>
      <w:rFonts w:asciiTheme="majorHAnsi" w:eastAsiaTheme="majorEastAsia" w:hAnsiTheme="majorHAnsi" w:cstheme="majorBidi"/>
      <w:color w:val="000000" w:themeColor="text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TFK-FH-FIL03\users\engj\TS\Desktop\Skoleskyssvedtak\Word\Brevma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11A71D5B8774D60A20210BADD7B61FF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D392DDDC-07A6-4965-89EA-78CDBA134F80}"/>
      </w:docPartPr>
      <w:docPartBody>
        <w:p w:rsidR="00D64D9B" w:rsidRDefault="00D64D9B">
          <w:pPr>
            <w:pStyle w:val="C11A71D5B8774D60A20210BADD7B61FF"/>
          </w:pPr>
          <w:r w:rsidRPr="0072695C">
            <w:rPr>
              <w:rStyle w:val="Plassholdertekst"/>
            </w:rPr>
            <w:t>[Hovedtittel]</w:t>
          </w:r>
        </w:p>
      </w:docPartBody>
    </w:docPart>
    <w:docPart>
      <w:docPartPr>
        <w:name w:val="38CEE1E90EF447968D41BE2BCF1C32D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36E819D-DEBF-4C3E-B9A3-F906DFE57DA8}"/>
      </w:docPartPr>
      <w:docPartBody>
        <w:p w:rsidR="00D64D9B" w:rsidRDefault="00D64D9B">
          <w:pPr>
            <w:pStyle w:val="38CEE1E90EF447968D41BE2BCF1C32D6"/>
          </w:pPr>
          <w:r w:rsidRPr="00FF54A7">
            <w:rPr>
              <w:rStyle w:val="Plassholdertekst"/>
            </w:rPr>
            <w:t>[Kontaktperson]</w:t>
          </w:r>
        </w:p>
      </w:docPartBody>
    </w:docPart>
    <w:docPart>
      <w:docPartPr>
        <w:name w:val="67EF5BA96BCE4221B268EFAB14A4CF04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2632285B-42FA-43E7-AF78-FBC6672239A3}"/>
      </w:docPartPr>
      <w:docPartBody>
        <w:p w:rsidR="00D64D9B" w:rsidRDefault="00D64D9B">
          <w:pPr>
            <w:pStyle w:val="67EF5BA96BCE4221B268EFAB14A4CF04"/>
          </w:pPr>
          <w:r w:rsidRPr="00FF54A7">
            <w:rPr>
              <w:rStyle w:val="Plassholdertekst"/>
            </w:rPr>
            <w:t>[Adresse]</w:t>
          </w:r>
        </w:p>
      </w:docPartBody>
    </w:docPart>
    <w:docPart>
      <w:docPartPr>
        <w:name w:val="F2B4FCE69F3241D98D84236A3276D91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DF265603-FAF6-4EC9-A970-D638AA3CFED8}"/>
      </w:docPartPr>
      <w:docPartBody>
        <w:p w:rsidR="00D64D9B" w:rsidRDefault="00D64D9B">
          <w:pPr>
            <w:pStyle w:val="F2B4FCE69F3241D98D84236A3276D919"/>
          </w:pPr>
          <w:r w:rsidRPr="00FF54A7">
            <w:rPr>
              <w:rStyle w:val="Plassholdertekst"/>
            </w:rPr>
            <w:t>[Postnummer og sted]</w:t>
          </w:r>
        </w:p>
      </w:docPartBody>
    </w:docPart>
    <w:docPart>
      <w:docPartPr>
        <w:name w:val="4B7435DA430942F2BEACED5CD3F3E6B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CBCB992-453D-45FA-B201-C7527DEAD400}"/>
      </w:docPartPr>
      <w:docPartBody>
        <w:p w:rsidR="00D64D9B" w:rsidRDefault="00D64D9B">
          <w:pPr>
            <w:pStyle w:val="4B7435DA430942F2BEACED5CD3F3E6B2"/>
          </w:pPr>
          <w:r w:rsidRPr="0072695C">
            <w:rPr>
              <w:rStyle w:val="Plassholdertekst"/>
            </w:rPr>
            <w:t>[Navn Navnesen]</w:t>
          </w:r>
        </w:p>
      </w:docPartBody>
    </w:docPart>
    <w:docPart>
      <w:docPartPr>
        <w:name w:val="41C22A500E3049558736DB61955D05D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21775791-62C2-4E23-B631-A39F85EB6C2D}"/>
      </w:docPartPr>
      <w:docPartBody>
        <w:p w:rsidR="00000000" w:rsidRDefault="00D64D9B" w:rsidP="00D64D9B">
          <w:pPr>
            <w:pStyle w:val="41C22A500E3049558736DB61955D05DA"/>
          </w:pPr>
          <w:r w:rsidRPr="005505CC">
            <w:rPr>
              <w:rStyle w:val="Plassholdertekst"/>
            </w:rPr>
            <w:t>[Kontaktperson]</w:t>
          </w:r>
        </w:p>
      </w:docPartBody>
    </w:docPart>
    <w:docPart>
      <w:docPartPr>
        <w:name w:val="342B30441B8644AF931BFAB39DE6560B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1DE4F9B-4999-4730-8200-3AB7EFC2E46B}"/>
      </w:docPartPr>
      <w:docPartBody>
        <w:p w:rsidR="00000000" w:rsidRDefault="00D64D9B" w:rsidP="00D64D9B">
          <w:pPr>
            <w:pStyle w:val="342B30441B8644AF931BFAB39DE6560B"/>
          </w:pPr>
          <w:r w:rsidRPr="0072695C">
            <w:rPr>
              <w:rStyle w:val="Plassholdertekst"/>
            </w:rPr>
            <w:t>[Adresse]</w:t>
          </w:r>
        </w:p>
      </w:docPartBody>
    </w:docPart>
    <w:docPart>
      <w:docPartPr>
        <w:name w:val="BF0D79AF8C9A44499090B067603AB86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007A67C-D464-4C15-A91E-445B3D394071}"/>
      </w:docPartPr>
      <w:docPartBody>
        <w:p w:rsidR="00000000" w:rsidRDefault="00D64D9B" w:rsidP="00D64D9B">
          <w:pPr>
            <w:pStyle w:val="BF0D79AF8C9A44499090B067603AB868"/>
          </w:pPr>
          <w:r w:rsidRPr="0072695C">
            <w:rPr>
              <w:rStyle w:val="Plassholdertekst"/>
            </w:rPr>
            <w:t>[Postnummer og sted]</w:t>
          </w:r>
        </w:p>
      </w:docPartBody>
    </w:docPart>
    <w:docPart>
      <w:docPartPr>
        <w:name w:val="E9F6D01AE0DA457FB6241A9DE058E0E1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55B19E4-7953-47AF-9642-66F2D41B33FE}"/>
      </w:docPartPr>
      <w:docPartBody>
        <w:p w:rsidR="00000000" w:rsidRDefault="00D64D9B" w:rsidP="00D64D9B">
          <w:pPr>
            <w:pStyle w:val="E9F6D01AE0DA457FB6241A9DE058E0E1"/>
          </w:pPr>
          <w:r w:rsidRPr="0072695C">
            <w:rPr>
              <w:rStyle w:val="Plassholdertekst"/>
            </w:rPr>
            <w:t>[Avdelingsnivå]</w:t>
          </w:r>
        </w:p>
      </w:docPartBody>
    </w:docPart>
    <w:docPart>
      <w:docPartPr>
        <w:name w:val="59A2A97CEA5949CAB81544434F47024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97662D4-980D-486C-9B51-E324F9B6C3C9}"/>
      </w:docPartPr>
      <w:docPartBody>
        <w:p w:rsidR="00000000" w:rsidRDefault="00D64D9B" w:rsidP="00D64D9B">
          <w:pPr>
            <w:pStyle w:val="59A2A97CEA5949CAB81544434F470248"/>
          </w:pPr>
          <w:r w:rsidRPr="0072695C">
            <w:rPr>
              <w:rStyle w:val="Plassholdertekst"/>
            </w:rPr>
            <w:t>[vår dato]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D9B"/>
    <w:rsid w:val="00D64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Plassholdertekst">
    <w:name w:val="Placeholder Text"/>
    <w:basedOn w:val="Standardskriftforavsnitt"/>
    <w:uiPriority w:val="99"/>
    <w:semiHidden/>
    <w:rsid w:val="00D64D9B"/>
    <w:rPr>
      <w:color w:val="808080"/>
    </w:rPr>
  </w:style>
  <w:style w:type="paragraph" w:customStyle="1" w:styleId="AC29DB8C01F84A6CBDA4950F84D6ABDC">
    <w:name w:val="AC29DB8C01F84A6CBDA4950F84D6ABDC"/>
  </w:style>
  <w:style w:type="paragraph" w:customStyle="1" w:styleId="FE58F9F795CA459C8B11A7B182AA3EA9">
    <w:name w:val="FE58F9F795CA459C8B11A7B182AA3EA9"/>
  </w:style>
  <w:style w:type="paragraph" w:customStyle="1" w:styleId="FA733E2F598948DABBCBF0A1187F908D">
    <w:name w:val="FA733E2F598948DABBCBF0A1187F908D"/>
  </w:style>
  <w:style w:type="paragraph" w:customStyle="1" w:styleId="F1EE8CDBA5E94A21B66BCFFD78B4C87F">
    <w:name w:val="F1EE8CDBA5E94A21B66BCFFD78B4C87F"/>
  </w:style>
  <w:style w:type="paragraph" w:customStyle="1" w:styleId="A61E9F9290624A458E05948D5061F8E1">
    <w:name w:val="A61E9F9290624A458E05948D5061F8E1"/>
  </w:style>
  <w:style w:type="paragraph" w:customStyle="1" w:styleId="893E29CF2FCC474E879C67CB0A4AD35B">
    <w:name w:val="893E29CF2FCC474E879C67CB0A4AD35B"/>
  </w:style>
  <w:style w:type="paragraph" w:customStyle="1" w:styleId="A8D13866B2F34ADFA3D8D253312F94CD">
    <w:name w:val="A8D13866B2F34ADFA3D8D253312F94CD"/>
  </w:style>
  <w:style w:type="paragraph" w:customStyle="1" w:styleId="B0254C9232A44C46A99A86C512309B42">
    <w:name w:val="B0254C9232A44C46A99A86C512309B42"/>
  </w:style>
  <w:style w:type="paragraph" w:customStyle="1" w:styleId="DBEA2842352C4B7D860EF8FBA5CDAC35">
    <w:name w:val="DBEA2842352C4B7D860EF8FBA5CDAC35"/>
  </w:style>
  <w:style w:type="paragraph" w:customStyle="1" w:styleId="DEE20C44EA2649D89E0EB8417CA4CDD7">
    <w:name w:val="DEE20C44EA2649D89E0EB8417CA4CDD7"/>
  </w:style>
  <w:style w:type="paragraph" w:customStyle="1" w:styleId="C11A71D5B8774D60A20210BADD7B61FF">
    <w:name w:val="C11A71D5B8774D60A20210BADD7B61FF"/>
  </w:style>
  <w:style w:type="paragraph" w:customStyle="1" w:styleId="5FD9F62C2D0D4CF1A428AFEC42DA6ADB">
    <w:name w:val="5FD9F62C2D0D4CF1A428AFEC42DA6ADB"/>
  </w:style>
  <w:style w:type="paragraph" w:customStyle="1" w:styleId="2FEEAD9D051E4239A953E6539B6EB272">
    <w:name w:val="2FEEAD9D051E4239A953E6539B6EB272"/>
  </w:style>
  <w:style w:type="paragraph" w:customStyle="1" w:styleId="38CEE1E90EF447968D41BE2BCF1C32D6">
    <w:name w:val="38CEE1E90EF447968D41BE2BCF1C32D6"/>
  </w:style>
  <w:style w:type="paragraph" w:customStyle="1" w:styleId="67EF5BA96BCE4221B268EFAB14A4CF04">
    <w:name w:val="67EF5BA96BCE4221B268EFAB14A4CF04"/>
  </w:style>
  <w:style w:type="paragraph" w:customStyle="1" w:styleId="F2B4FCE69F3241D98D84236A3276D919">
    <w:name w:val="F2B4FCE69F3241D98D84236A3276D919"/>
  </w:style>
  <w:style w:type="paragraph" w:customStyle="1" w:styleId="4B7435DA430942F2BEACED5CD3F3E6B2">
    <w:name w:val="4B7435DA430942F2BEACED5CD3F3E6B2"/>
  </w:style>
  <w:style w:type="paragraph" w:customStyle="1" w:styleId="357357D729D041C0BFF9B7AFB7250BCC">
    <w:name w:val="357357D729D041C0BFF9B7AFB7250BCC"/>
  </w:style>
  <w:style w:type="paragraph" w:customStyle="1" w:styleId="2C8F4FE0AF544E60839831CE3C4F1CC3">
    <w:name w:val="2C8F4FE0AF544E60839831CE3C4F1CC3"/>
  </w:style>
  <w:style w:type="paragraph" w:customStyle="1" w:styleId="F8E9824A0B834BAF94915127E99425C1">
    <w:name w:val="F8E9824A0B834BAF94915127E99425C1"/>
  </w:style>
  <w:style w:type="paragraph" w:customStyle="1" w:styleId="3560B51AB8E74533954422B39779EC16">
    <w:name w:val="3560B51AB8E74533954422B39779EC16"/>
    <w:rsid w:val="00D64D9B"/>
  </w:style>
  <w:style w:type="paragraph" w:customStyle="1" w:styleId="41C22A500E3049558736DB61955D05DA">
    <w:name w:val="41C22A500E3049558736DB61955D05DA"/>
    <w:rsid w:val="00D64D9B"/>
  </w:style>
  <w:style w:type="paragraph" w:customStyle="1" w:styleId="342B30441B8644AF931BFAB39DE6560B">
    <w:name w:val="342B30441B8644AF931BFAB39DE6560B"/>
    <w:rsid w:val="00D64D9B"/>
  </w:style>
  <w:style w:type="paragraph" w:customStyle="1" w:styleId="BF0D79AF8C9A44499090B067603AB868">
    <w:name w:val="BF0D79AF8C9A44499090B067603AB868"/>
    <w:rsid w:val="00D64D9B"/>
  </w:style>
  <w:style w:type="paragraph" w:customStyle="1" w:styleId="E9F6D01AE0DA457FB6241A9DE058E0E1">
    <w:name w:val="E9F6D01AE0DA457FB6241A9DE058E0E1"/>
    <w:rsid w:val="00D64D9B"/>
  </w:style>
  <w:style w:type="paragraph" w:customStyle="1" w:styleId="59A2A97CEA5949CAB81544434F470248">
    <w:name w:val="59A2A97CEA5949CAB81544434F470248"/>
    <w:rsid w:val="00D64D9B"/>
  </w:style>
  <w:style w:type="paragraph" w:customStyle="1" w:styleId="0C54418121454F02983E003691E52408">
    <w:name w:val="0C54418121454F02983E003691E52408"/>
    <w:rsid w:val="00D64D9B"/>
  </w:style>
  <w:style w:type="paragraph" w:customStyle="1" w:styleId="5DBF25E5F9A14DC3BAA4D3BC422CA93C">
    <w:name w:val="5DBF25E5F9A14DC3BAA4D3BC422CA93C"/>
    <w:rsid w:val="00D64D9B"/>
  </w:style>
  <w:style w:type="paragraph" w:customStyle="1" w:styleId="C28AA33798964417A7C19D56EF6DF224">
    <w:name w:val="C28AA33798964417A7C19D56EF6DF224"/>
    <w:rsid w:val="00D64D9B"/>
  </w:style>
  <w:style w:type="paragraph" w:customStyle="1" w:styleId="1D0CBDFC20EA4477957044E41C8083AC">
    <w:name w:val="1D0CBDFC20EA4477957044E41C8083AC"/>
    <w:rsid w:val="00D64D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-tema">
  <a:themeElements>
    <a:clrScheme name="Telemark Fylkeskommune">
      <a:dk1>
        <a:sysClr val="windowText" lastClr="000000"/>
      </a:dk1>
      <a:lt1>
        <a:sysClr val="window" lastClr="FFFFFF"/>
      </a:lt1>
      <a:dk2>
        <a:srgbClr val="000000"/>
      </a:dk2>
      <a:lt2>
        <a:srgbClr val="FFD520"/>
      </a:lt2>
      <a:accent1>
        <a:srgbClr val="6AC4AE"/>
      </a:accent1>
      <a:accent2>
        <a:srgbClr val="00B1C7"/>
      </a:accent2>
      <a:accent3>
        <a:srgbClr val="E30438"/>
      </a:accent3>
      <a:accent4>
        <a:srgbClr val="000000"/>
      </a:accent4>
      <a:accent5>
        <a:srgbClr val="595959"/>
      </a:accent5>
      <a:accent6>
        <a:srgbClr val="7F7F7F"/>
      </a:accent6>
      <a:hlink>
        <a:srgbClr val="0563C1"/>
      </a:hlink>
      <a:folHlink>
        <a:srgbClr val="954F72"/>
      </a:folHlink>
    </a:clrScheme>
    <a:fontScheme name="Telemark Fylkeskommune">
      <a:majorFont>
        <a:latin typeface="Gill Sans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root>
  <avd> {Avdelingsnivå} </avd>
  <mottaker/>
  <adresse>{adresse}</adresse>
  <postnummer>{postnummer} {sted}</postnummer>
  <varref/>
  <vardato>{dato}</vardato>
  <kontaktperson>{navn}</kontaktperson>
</root>
</file>

<file path=customXml/itemProps1.xml><?xml version="1.0" encoding="utf-8"?>
<ds:datastoreItem xmlns:ds="http://schemas.openxmlformats.org/officeDocument/2006/customXml" ds:itemID="{442CCF4A-23BE-4572-A7F8-60755FA7183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Brevmal.dotx</Template>
  <TotalTime>8</TotalTime>
  <Pages>1</Pages>
  <Words>170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Telemark fylkeskommune</Company>
  <LinksUpToDate>false</LinksUpToDate>
  <CharactersWithSpaces>1071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engj</dc:creator>
  <cp:keywords/>
  <dc:description>Template by addpoint.no</dc:description>
  <cp:lastModifiedBy>engj</cp:lastModifiedBy>
  <cp:revision>3</cp:revision>
  <dcterms:created xsi:type="dcterms:W3CDTF">2015-05-08T11:04:00Z</dcterms:created>
  <dcterms:modified xsi:type="dcterms:W3CDTF">2015-05-08T22:38:00Z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te by">
    <vt:lpwstr>addpoint.no</vt:lpwstr>
  </property>
</Properties>
</file>