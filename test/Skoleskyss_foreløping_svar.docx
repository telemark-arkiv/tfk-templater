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2" w:rightFromText="142" w:bottomFromText="1191" w:vertAnchor="text" w:tblpY="1"/>
        <w:tblOverlap w:val="never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898"/>
      </w:tblGrid>
      <w:tr w:rsidR="00D3599F" w:rsidTr="00C54530">
        <w:trPr>
          <w:trHeight w:hRule="exact" w:val="859"/>
        </w:trPr>
        <w:tc>
          <w:tcPr>
            <w:tcW w:w="5637" w:type="dxa"/>
          </w:tcPr>
          <w:bookmarkStart w:id="0" w:name="OLE_LINK1" w:displacedByCustomXml="next"/>
          <w:bookmarkStart w:id="1" w:name="OLE_LINK2" w:displacedByCustomXml="next"/>
          <w:bookmarkStart w:id="2" w:name="OLE_LINK3" w:displacedByCustomXml="next"/>
          <w:sdt>
            <w:sdtPr>
              <w:alias w:val="Kontaktperson"/>
              <w:tag w:val="Kontaktperson"/>
              <w:id w:val="-1785959701"/>
              <w:placeholder>
                <w:docPart w:val="AC0C3BC2EB664470BC7E65760DA73310"/>
              </w:placeholder>
              <w:dataBinding w:xpath="/root[1]/kontaktperson[1]" w:storeItemID="{442CCF4A-23BE-4572-A7F8-60755FA7183A}"/>
              <w:text w:multiLine="1"/>
            </w:sdtPr>
            <w:sdtContent>
              <w:p w:rsidR="00D3599F" w:rsidRDefault="00D3599F" w:rsidP="00C54530">
                <w:r>
                  <w:t>{navn}</w:t>
                </w:r>
              </w:p>
            </w:sdtContent>
          </w:sdt>
          <w:bookmarkEnd w:id="0" w:displacedByCustomXml="prev"/>
          <w:sdt>
            <w:sdtPr>
              <w:alias w:val="Adresse"/>
              <w:tag w:val="Adresse"/>
              <w:id w:val="2082876596"/>
              <w:placeholder>
                <w:docPart w:val="DD5BB059F9DA4EDEB6A0F5C634A7F62F"/>
              </w:placeholder>
              <w:dataBinding w:xpath="/root[1]/adresse[1]" w:storeItemID="{442CCF4A-23BE-4572-A7F8-60755FA7183A}"/>
              <w:text w:multiLine="1"/>
            </w:sdtPr>
            <w:sdtContent>
              <w:p w:rsidR="00D3599F" w:rsidRDefault="00D3599F" w:rsidP="00C54530">
                <w:r>
                  <w:t>{adresse}</w:t>
                </w:r>
              </w:p>
            </w:sdtContent>
          </w:sdt>
          <w:sdt>
            <w:sdtPr>
              <w:alias w:val="Postnummer og sted"/>
              <w:tag w:val="Postnummer og sted"/>
              <w:id w:val="1597742930"/>
              <w:placeholder>
                <w:docPart w:val="6DE6E574AC7B4116BA1998B969505736"/>
              </w:placeholder>
              <w:dataBinding w:xpath="/root[1]/postnummer[1]" w:storeItemID="{442CCF4A-23BE-4572-A7F8-60755FA7183A}"/>
              <w:text w:multiLine="1"/>
            </w:sdtPr>
            <w:sdtContent>
              <w:p w:rsidR="00D3599F" w:rsidRDefault="00D3599F" w:rsidP="00D3599F">
                <w:r>
                  <w:t>{postnummer} {sted}</w:t>
                </w:r>
              </w:p>
            </w:sdtContent>
          </w:sdt>
        </w:tc>
        <w:tc>
          <w:tcPr>
            <w:tcW w:w="3898" w:type="dxa"/>
          </w:tcPr>
          <w:p w:rsidR="00D3599F" w:rsidRPr="00002C7E" w:rsidRDefault="00D3599F" w:rsidP="00C54530">
            <w:pPr>
              <w:rPr>
                <w:rFonts w:asciiTheme="majorHAnsi" w:hAnsiTheme="majorHAnsi"/>
                <w:sz w:val="26"/>
                <w:szCs w:val="26"/>
              </w:rPr>
            </w:pPr>
            <w:r w:rsidRPr="00002C7E">
              <w:rPr>
                <w:rFonts w:asciiTheme="majorHAnsi" w:hAnsiTheme="majorHAnsi"/>
                <w:sz w:val="26"/>
                <w:szCs w:val="26"/>
              </w:rPr>
              <w:t xml:space="preserve">/ </w:t>
            </w:r>
            <w:sdt>
              <w:sdtPr>
                <w:rPr>
                  <w:rFonts w:eastAsia="Times New Roman" w:cs="Helvetica"/>
                  <w:shd w:val="clear" w:color="auto" w:fill="FFFFFF"/>
                  <w:lang w:eastAsia="nb-NO"/>
                </w:rPr>
                <w:alias w:val="Avdelingsnivå"/>
                <w:tag w:val="Avdelingsnivå"/>
                <w:id w:val="790556224"/>
                <w:placeholder>
                  <w:docPart w:val="7F6BDAC4996148AB9DF62D67541177CD"/>
                </w:placeholder>
                <w:dataBinding w:xpath="/root[1]/avd[1]" w:storeItemID="{442CCF4A-23BE-4572-A7F8-60755FA7183A}"/>
                <w:text w:multiLine="1"/>
              </w:sdtPr>
              <w:sdtContent>
                <w:r>
                  <w:rPr>
                    <w:rFonts w:eastAsia="Times New Roman" w:cs="Helvetica"/>
                    <w:shd w:val="clear" w:color="auto" w:fill="FFFFFF"/>
                    <w:lang w:eastAsia="nb-NO"/>
                  </w:rPr>
                  <w:t>{avdelingsnivå}</w:t>
                </w:r>
              </w:sdtContent>
            </w:sdt>
          </w:p>
          <w:p w:rsidR="00D3599F" w:rsidRPr="00002C7E" w:rsidRDefault="00D3599F" w:rsidP="00C54530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D3599F" w:rsidRPr="003078A6" w:rsidRDefault="00D3599F" w:rsidP="00C5453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 w:rsidRPr="003078A6">
              <w:rPr>
                <w:rFonts w:ascii="Adobe Caslon Pro" w:hAnsi="Adobe Caslon Pro"/>
                <w:sz w:val="18"/>
                <w:szCs w:val="18"/>
              </w:rPr>
              <w:t xml:space="preserve">Vår dato: </w:t>
            </w:r>
            <w:r w:rsidRPr="003078A6">
              <w:rPr>
                <w:rFonts w:ascii="Adobe Caslon Pro" w:hAnsi="Adobe Caslon Pro"/>
                <w:sz w:val="18"/>
                <w:szCs w:val="18"/>
              </w:rPr>
              <w:tab/>
            </w:r>
            <w:sdt>
              <w:sdtPr>
                <w:rPr>
                  <w:rFonts w:ascii="Adobe Caslon Pro" w:hAnsi="Adobe Caslon Pro"/>
                  <w:sz w:val="18"/>
                  <w:szCs w:val="18"/>
                </w:rPr>
                <w:alias w:val="vår dato"/>
                <w:tag w:val="vår dato"/>
                <w:id w:val="1708458074"/>
                <w:placeholder>
                  <w:docPart w:val="F224F45EC7154616A19EB7DF65FD5D22"/>
                </w:placeholder>
                <w:dataBinding w:xpath="/root[1]/vardato[1]" w:storeItemID="{442CCF4A-23BE-4572-A7F8-60755FA7183A}"/>
                <w:date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dobe Caslon Pro" w:hAnsi="Adobe Caslon Pro"/>
                    <w:sz w:val="18"/>
                    <w:szCs w:val="18"/>
                  </w:rPr>
                  <w:t>{dato}</w:t>
                </w:r>
              </w:sdtContent>
            </w:sdt>
          </w:p>
          <w:p w:rsidR="00D3599F" w:rsidRPr="00823381" w:rsidRDefault="00D3599F" w:rsidP="00C5453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bookmarkEnd w:id="1" w:displacedByCustomXml="next"/>
    <w:bookmarkEnd w:id="2" w:displacedByCustomXml="next"/>
    <w:sdt>
      <w:sdtPr>
        <w:alias w:val="Hovedtittel"/>
        <w:tag w:val="Hovedtittel"/>
        <w:id w:val="1967005879"/>
        <w:placeholder>
          <w:docPart w:val="F1ED882389BD4AF695F254C17371171A"/>
        </w:placeholder>
        <w:text w:multiLine="1"/>
      </w:sdtPr>
      <w:sdtEndPr/>
      <w:sdtContent>
        <w:p w:rsidR="001502A9" w:rsidRDefault="0037040E" w:rsidP="00F42797">
          <w:pPr>
            <w:pStyle w:val="Overskrift1"/>
          </w:pPr>
          <w:r w:rsidRPr="0037040E">
            <w:t>F</w:t>
          </w:r>
          <w:r>
            <w:t>oreløpig</w:t>
          </w:r>
          <w:r w:rsidRPr="0037040E">
            <w:t xml:space="preserve"> </w:t>
          </w:r>
          <w:r>
            <w:t>svar</w:t>
          </w:r>
          <w:r w:rsidRPr="0037040E">
            <w:t xml:space="preserve"> – </w:t>
          </w:r>
          <w:r>
            <w:t>Søknad om fri</w:t>
          </w:r>
          <w:r w:rsidRPr="0037040E">
            <w:t xml:space="preserve"> </w:t>
          </w:r>
          <w:r>
            <w:t>skoleskyss skoleåret</w:t>
          </w:r>
          <w:r w:rsidRPr="0037040E">
            <w:t xml:space="preserve"> 2015-2016</w:t>
          </w:r>
        </w:p>
      </w:sdtContent>
    </w:sdt>
    <w:p w:rsidR="001144CF" w:rsidRDefault="0037040E" w:rsidP="0037040E">
      <w:r>
        <w:t>Du har søkt om fri skoleskyss. Opplysninger gitt i søknad krever ytterligere oppfølging hos oss. Din søknad er derfor sendt til en saksbehandler for videre behandling.</w:t>
      </w:r>
      <w:r>
        <w:br/>
      </w:r>
      <w:r>
        <w:br/>
      </w:r>
      <w:r w:rsidRPr="0037040E">
        <w:rPr>
          <w:rStyle w:val="Overskrift2Tegn"/>
        </w:rPr>
        <w:t>Har du flere opplysninger eller mer dokumentasjon?</w:t>
      </w:r>
      <w:r>
        <w:br/>
      </w:r>
      <w:r>
        <w:br/>
        <w:t>Har du ytterligere informasjon eller dokumentasjon som er av betydning for behandlingen av søknaden din ber vi deg sende dette til oss i post snarest mulig:</w:t>
      </w:r>
      <w:r>
        <w:br/>
      </w:r>
      <w:r>
        <w:br/>
        <w:t xml:space="preserve">Telemark Fylkeskommune, </w:t>
      </w:r>
      <w:r>
        <w:br/>
        <w:t xml:space="preserve">Postboks 2844, </w:t>
      </w:r>
      <w:r>
        <w:br/>
        <w:t>3702 Skien</w:t>
      </w:r>
      <w:r>
        <w:br/>
      </w:r>
      <w:r>
        <w:br/>
        <w:t>Husk å oppgi ditt fulle navn og fødselsnummer (11 siffer) og merke konvolutten med «Skoleskyss».</w:t>
      </w:r>
      <w:r>
        <w:br/>
      </w:r>
      <w:r>
        <w:br/>
      </w:r>
      <w:r w:rsidRPr="0037040E">
        <w:rPr>
          <w:rStyle w:val="Overskrift2Tegn"/>
        </w:rPr>
        <w:t>Hva er behandlingstiden?</w:t>
      </w:r>
      <w:r>
        <w:br/>
      </w:r>
      <w:r>
        <w:br/>
        <w:t xml:space="preserve">Du kan forvente å få svar på søknaden i løpet av fire uker. </w:t>
      </w:r>
      <w:r>
        <w:br/>
      </w:r>
      <w:r>
        <w:br/>
      </w:r>
      <w:r w:rsidRPr="0037040E">
        <w:rPr>
          <w:rStyle w:val="Overskrift2Tegn"/>
        </w:rPr>
        <w:t>Hva gjør du i mellomtiden?</w:t>
      </w:r>
      <w:r>
        <w:br/>
      </w:r>
      <w:r>
        <w:br/>
        <w:t>Elev eller foresatte må selv organisere skoleskyssen mens søknaden behandles. Det gis ingen refusjon av eventuelle utgifter til skyss som påløper i saksbehandlingstiden.</w:t>
      </w:r>
    </w:p>
    <w:p w:rsidR="00277798" w:rsidRDefault="00277798" w:rsidP="001144CF"/>
    <w:p w:rsidR="001144CF" w:rsidRDefault="001144CF" w:rsidP="001144CF">
      <w:pPr>
        <w:keepNext/>
        <w:keepLines/>
      </w:pPr>
      <w:r>
        <w:t>Med vennlig hilsen</w:t>
      </w:r>
    </w:p>
    <w:p w:rsidR="001144CF" w:rsidRDefault="001144CF" w:rsidP="001144CF">
      <w:pPr>
        <w:keepNext/>
        <w:keepLines/>
      </w:pPr>
    </w:p>
    <w:p w:rsidR="001144CF" w:rsidRDefault="001144CF" w:rsidP="001144CF">
      <w:pPr>
        <w:keepNext/>
        <w:keepLines/>
      </w:pPr>
    </w:p>
    <w:sdt>
      <w:sdtPr>
        <w:rPr>
          <w:rFonts w:eastAsia="Times New Roman" w:cs="Helvetica"/>
          <w:shd w:val="clear" w:color="auto" w:fill="FFFFFF"/>
          <w:lang w:eastAsia="nb-NO"/>
        </w:rPr>
        <w:alias w:val="Navn Navnesen"/>
        <w:tag w:val="Navn Navnesen"/>
        <w:id w:val="1797721629"/>
        <w:placeholder>
          <w:docPart w:val="F354D732703A4EC4ADD274104E85FCED"/>
        </w:placeholder>
        <w:text w:multiLine="1"/>
      </w:sdtPr>
      <w:sdtEndPr/>
      <w:sdtContent>
        <w:p w:rsidR="001144CF" w:rsidRPr="001144CF" w:rsidRDefault="0037040E" w:rsidP="00E31FF8">
          <w:pPr>
            <w:keepNext/>
            <w:keepLines/>
            <w:spacing w:line="240" w:lineRule="auto"/>
            <w:rPr>
              <w:sz w:val="20"/>
              <w:szCs w:val="20"/>
            </w:rPr>
          </w:pPr>
          <w:r>
            <w:rPr>
              <w:rFonts w:eastAsia="Times New Roman" w:cs="Helvetica"/>
              <w:shd w:val="clear" w:color="auto" w:fill="FFFFFF"/>
              <w:lang w:eastAsia="nb-NO"/>
            </w:rPr>
            <w:t>Skoleskyss</w:t>
          </w:r>
          <w:r>
            <w:rPr>
              <w:rFonts w:eastAsia="Times New Roman" w:cs="Helvetica"/>
              <w:shd w:val="clear" w:color="auto" w:fill="FFFFFF"/>
              <w:lang w:eastAsia="nb-NO"/>
            </w:rPr>
            <w:br/>
          </w:r>
          <w:r w:rsidRPr="0037040E">
            <w:rPr>
              <w:rFonts w:eastAsia="Times New Roman" w:cs="Helvetica"/>
              <w:shd w:val="clear" w:color="auto" w:fill="FFFFFF"/>
              <w:lang w:eastAsia="nb-NO"/>
            </w:rPr>
            <w:t>Avdeling for areal og transport</w:t>
          </w:r>
        </w:p>
      </w:sdtContent>
    </w:sdt>
    <w:p w:rsidR="001144CF" w:rsidRPr="005551F5" w:rsidRDefault="001144CF" w:rsidP="005447DD">
      <w:pPr>
        <w:keepNext/>
        <w:keepLines/>
        <w:spacing w:line="260" w:lineRule="exact"/>
        <w:rPr>
          <w:rFonts w:ascii="Adobe Caslon Pro" w:hAnsi="Adobe Caslon Pro"/>
          <w:i/>
          <w:iCs/>
          <w:sz w:val="19"/>
          <w:szCs w:val="19"/>
        </w:rPr>
      </w:pPr>
    </w:p>
    <w:sectPr w:rsidR="001144CF" w:rsidRPr="005551F5" w:rsidSect="00657F6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40E" w:rsidRDefault="0037040E" w:rsidP="001144CF">
      <w:pPr>
        <w:spacing w:line="240" w:lineRule="auto"/>
      </w:pPr>
      <w:r>
        <w:separator/>
      </w:r>
    </w:p>
  </w:endnote>
  <w:endnote w:type="continuationSeparator" w:id="0">
    <w:p w:rsidR="0037040E" w:rsidRDefault="0037040E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6" w:name="OLE_LINK4"/>
  <w:bookmarkStart w:id="7" w:name="OLE_LINK5"/>
  <w:bookmarkStart w:id="8" w:name="_Hlk409513962"/>
  <w:p w:rsidR="00FD110F" w:rsidRPr="00E22884" w:rsidRDefault="00E22884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512645" id="Rett linj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" strokecolor="black [3213]" strokeweight=".5pt">
              <v:stroke joinstyle="miter"/>
              <w10:wrap anchory="page"/>
            </v:line>
          </w:pict>
        </mc:Fallback>
      </mc:AlternateContent>
    </w:r>
    <w:r w:rsidR="00FD110F" w:rsidRPr="00E22884">
      <w:rPr>
        <w:rFonts w:ascii="Adobe Caslon Pro" w:hAnsi="Adobe Caslon Pro"/>
        <w:sz w:val="16"/>
        <w:szCs w:val="16"/>
      </w:rPr>
      <w:t>Postadresse:</w:t>
    </w:r>
    <w:r w:rsidR="007439F9">
      <w:rPr>
        <w:rFonts w:ascii="Adobe Caslon Pro" w:hAnsi="Adobe Caslon Pro"/>
        <w:sz w:val="16"/>
        <w:szCs w:val="16"/>
      </w:rPr>
      <w:t xml:space="preserve"> </w:t>
    </w:r>
    <w:r w:rsidR="00FD110F" w:rsidRPr="00E22884">
      <w:rPr>
        <w:rFonts w:ascii="Adobe Caslon Pro" w:hAnsi="Adobe Caslon Pro"/>
        <w:sz w:val="16"/>
        <w:szCs w:val="16"/>
      </w:rPr>
      <w:tab/>
      <w:t>Besøksadresse:</w:t>
    </w:r>
    <w:r w:rsidR="00FD110F" w:rsidRPr="00E22884">
      <w:rPr>
        <w:rFonts w:ascii="Adobe Caslon Pro" w:hAnsi="Adobe Caslon Pro"/>
        <w:sz w:val="16"/>
        <w:szCs w:val="16"/>
      </w:rPr>
      <w:tab/>
      <w:t>Sentralbord:</w:t>
    </w:r>
    <w:r w:rsidR="00FD110F"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="00E22884" w:rsidRPr="00E22884">
      <w:rPr>
        <w:rFonts w:ascii="Adobe Caslon Pro" w:hAnsi="Adobe Caslon Pro"/>
        <w:sz w:val="16"/>
        <w:szCs w:val="16"/>
      </w:rPr>
      <w:tab/>
      <w:t>Fylkesbakken 6</w:t>
    </w:r>
    <w:r w:rsidR="00E22884" w:rsidRPr="00E22884">
      <w:rPr>
        <w:rFonts w:ascii="Adobe Caslon Pro" w:hAnsi="Adobe Caslon Pro"/>
        <w:sz w:val="16"/>
        <w:szCs w:val="16"/>
      </w:rPr>
      <w:tab/>
      <w:t>3558 4200</w:t>
    </w:r>
    <w:r w:rsidR="00E22884" w:rsidRPr="00E22884">
      <w:rPr>
        <w:rFonts w:ascii="Adobe Caslon Pro" w:hAnsi="Adobe Caslon Pro"/>
        <w:sz w:val="16"/>
        <w:szCs w:val="16"/>
      </w:rPr>
      <w:tab/>
      <w:t>Bankkonto: 5083 05 42083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="00E22884" w:rsidRPr="00E22884">
      <w:rPr>
        <w:rFonts w:ascii="Adobe Caslon Pro" w:hAnsi="Adobe Caslon Pro"/>
        <w:sz w:val="16"/>
        <w:szCs w:val="16"/>
      </w:rPr>
      <w:tab/>
      <w:t>3715 Skien</w:t>
    </w:r>
    <w:r w:rsidR="00E22884" w:rsidRPr="00E22884">
      <w:rPr>
        <w:rFonts w:ascii="Adobe Caslon Pro" w:hAnsi="Adobe Caslon Pro"/>
        <w:sz w:val="16"/>
        <w:szCs w:val="16"/>
      </w:rPr>
      <w:tab/>
    </w:r>
    <w:r w:rsidR="00E22884">
      <w:rPr>
        <w:rFonts w:ascii="Adobe Caslon Pro" w:hAnsi="Adobe Caslon Pro"/>
        <w:sz w:val="16"/>
        <w:szCs w:val="16"/>
      </w:rPr>
      <w:tab/>
    </w:r>
    <w:r w:rsidR="00E22884" w:rsidRPr="00E22884">
      <w:rPr>
        <w:rFonts w:ascii="Adobe Caslon Pro" w:hAnsi="Adobe Caslon Pro"/>
        <w:sz w:val="16"/>
        <w:szCs w:val="16"/>
        <w:u w:val="single"/>
      </w:rPr>
      <w:t>www.telemark.no</w:t>
    </w:r>
    <w:bookmarkEnd w:id="6"/>
    <w:bookmarkEnd w:id="7"/>
    <w:bookmarkEnd w:id="8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501C5" wp14:editId="2A21A328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3" name="Rett linj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890ABC" id="Rett linje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" strokecolor="black [3213]" strokeweight=".5pt">
              <v:stroke joinstyle="miter"/>
              <w10:wrap anchory="page"/>
            </v:line>
          </w:pict>
        </mc:Fallback>
      </mc:AlternateContent>
    </w:r>
    <w:r w:rsidRPr="00E22884">
      <w:rPr>
        <w:rFonts w:ascii="Adobe Caslon Pro" w:hAnsi="Adobe Caslon Pro"/>
        <w:sz w:val="16"/>
        <w:szCs w:val="16"/>
      </w:rPr>
      <w:t>Postadresse:</w:t>
    </w:r>
    <w:r>
      <w:rPr>
        <w:rFonts w:ascii="Adobe Caslon Pro" w:hAnsi="Adobe Caslon Pro"/>
        <w:sz w:val="16"/>
        <w:szCs w:val="16"/>
      </w:rPr>
      <w:t xml:space="preserve"> </w:t>
    </w:r>
    <w:r w:rsidRPr="00E22884">
      <w:rPr>
        <w:rFonts w:ascii="Adobe Caslon Pro" w:hAnsi="Adobe Caslon Pro"/>
        <w:sz w:val="16"/>
        <w:szCs w:val="16"/>
      </w:rPr>
      <w:tab/>
      <w:t>Besøksadresse:</w:t>
    </w:r>
    <w:r w:rsidRPr="00E22884">
      <w:rPr>
        <w:rFonts w:ascii="Adobe Caslon Pro" w:hAnsi="Adobe Caslon Pro"/>
        <w:sz w:val="16"/>
        <w:szCs w:val="16"/>
      </w:rPr>
      <w:tab/>
      <w:t>Sentralbord:</w:t>
    </w:r>
    <w:r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Pr="00E22884">
      <w:rPr>
        <w:rFonts w:ascii="Adobe Caslon Pro" w:hAnsi="Adobe Caslon Pro"/>
        <w:sz w:val="16"/>
        <w:szCs w:val="16"/>
      </w:rPr>
      <w:tab/>
      <w:t>Fylkesbakken 6</w:t>
    </w:r>
    <w:r w:rsidRPr="00E22884">
      <w:rPr>
        <w:rFonts w:ascii="Adobe Caslon Pro" w:hAnsi="Adobe Caslon Pro"/>
        <w:sz w:val="16"/>
        <w:szCs w:val="16"/>
      </w:rPr>
      <w:tab/>
      <w:t>3558 4200</w:t>
    </w:r>
    <w:r w:rsidRPr="00E22884">
      <w:rPr>
        <w:rFonts w:ascii="Adobe Caslon Pro" w:hAnsi="Adobe Caslon Pro"/>
        <w:sz w:val="16"/>
        <w:szCs w:val="16"/>
      </w:rPr>
      <w:tab/>
      <w:t>Bankkonto: 5083 05 42083</w:t>
    </w:r>
  </w:p>
  <w:p w:rsidR="00657F6F" w:rsidRPr="00657F6F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Pr="00E22884">
      <w:rPr>
        <w:rFonts w:ascii="Adobe Caslon Pro" w:hAnsi="Adobe Caslon Pro"/>
        <w:sz w:val="16"/>
        <w:szCs w:val="16"/>
      </w:rPr>
      <w:tab/>
      <w:t>3715 Skien</w:t>
    </w:r>
    <w:r w:rsidRPr="00E22884">
      <w:rPr>
        <w:rFonts w:ascii="Adobe Caslon Pro" w:hAnsi="Adobe Caslon Pro"/>
        <w:sz w:val="16"/>
        <w:szCs w:val="16"/>
      </w:rPr>
      <w:tab/>
    </w:r>
    <w:r>
      <w:rPr>
        <w:rFonts w:ascii="Adobe Caslon Pro" w:hAnsi="Adobe Caslon Pro"/>
        <w:sz w:val="16"/>
        <w:szCs w:val="16"/>
      </w:rPr>
      <w:tab/>
    </w:r>
    <w:r w:rsidRPr="00E22884"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40E" w:rsidRDefault="0037040E" w:rsidP="001144CF">
      <w:pPr>
        <w:spacing w:line="240" w:lineRule="auto"/>
      </w:pPr>
      <w:r>
        <w:separator/>
      </w:r>
    </w:p>
  </w:footnote>
  <w:footnote w:type="continuationSeparator" w:id="0">
    <w:p w:rsidR="0037040E" w:rsidRDefault="0037040E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enett"/>
      <w:tblpPr w:leftFromText="142" w:rightFromText="142" w:vertAnchor="page" w:tblpY="2382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8"/>
      <w:gridCol w:w="3844"/>
    </w:tblGrid>
    <w:tr w:rsidR="00657F6F" w:rsidTr="005447DD">
      <w:trPr>
        <w:trHeight w:hRule="exact" w:val="1984"/>
      </w:trPr>
      <w:tc>
        <w:tcPr>
          <w:tcW w:w="5558" w:type="dxa"/>
        </w:tcPr>
        <w:p w:rsidR="00657F6F" w:rsidRDefault="00657F6F" w:rsidP="005447DD"/>
        <w:p w:rsidR="00657F6F" w:rsidRDefault="00657F6F" w:rsidP="005447DD"/>
        <w:p w:rsidR="00657F6F" w:rsidRDefault="00657F6F" w:rsidP="005447DD"/>
      </w:tc>
      <w:tc>
        <w:tcPr>
          <w:tcW w:w="3844" w:type="dxa"/>
        </w:tcPr>
        <w:p w:rsidR="00657F6F" w:rsidRPr="00002C7E" w:rsidRDefault="00657F6F" w:rsidP="005447DD">
          <w:pPr>
            <w:rPr>
              <w:rFonts w:asciiTheme="majorHAnsi" w:hAnsiTheme="majorHAnsi"/>
              <w:sz w:val="26"/>
              <w:szCs w:val="26"/>
            </w:rPr>
          </w:pPr>
          <w:r w:rsidRPr="00002C7E">
            <w:rPr>
              <w:rFonts w:asciiTheme="majorHAnsi" w:hAnsiTheme="majorHAnsi"/>
              <w:sz w:val="26"/>
              <w:szCs w:val="26"/>
            </w:rPr>
            <w:t xml:space="preserve">/ </w:t>
          </w:r>
          <w:sdt>
            <w:sdtPr>
              <w:rPr>
                <w:rFonts w:asciiTheme="majorHAnsi" w:hAnsiTheme="majorHAnsi"/>
                <w:sz w:val="26"/>
                <w:szCs w:val="26"/>
              </w:rPr>
              <w:alias w:val="Avdelingsnivå"/>
              <w:tag w:val="Avdelingsnivå"/>
              <w:id w:val="-983925219"/>
              <w:placeholder>
                <w:docPart w:val="F234214B74E945769543E804628A2CB9"/>
              </w:placeholder>
              <w:dataBinding w:xpath="/root[1]/avd[1]" w:storeItemID="{442CCF4A-23BE-4572-A7F8-60755FA7183A}"/>
              <w:text w:multiLine="1"/>
            </w:sdtPr>
            <w:sdtEndPr/>
            <w:sdtContent>
              <w:r w:rsidR="00D3599F">
                <w:rPr>
                  <w:rFonts w:asciiTheme="majorHAnsi" w:hAnsiTheme="majorHAnsi"/>
                  <w:sz w:val="26"/>
                  <w:szCs w:val="26"/>
                </w:rPr>
                <w:t>{avdelingsnivå}</w:t>
              </w:r>
            </w:sdtContent>
          </w:sdt>
        </w:p>
        <w:p w:rsidR="00657F6F" w:rsidRPr="00002C7E" w:rsidRDefault="00657F6F" w:rsidP="005447DD">
          <w:pPr>
            <w:rPr>
              <w:rFonts w:ascii="Adobe Caslon Pro" w:hAnsi="Adobe Caslon Pro"/>
              <w:sz w:val="18"/>
              <w:szCs w:val="18"/>
            </w:rPr>
          </w:pPr>
        </w:p>
        <w:p w:rsidR="00657F6F" w:rsidRPr="003078A6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dato: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bookmarkStart w:id="3" w:name="OLE_LINK8"/>
          <w:bookmarkStart w:id="4" w:name="OLE_LINK9"/>
          <w:bookmarkStart w:id="5" w:name="OLE_LINK10"/>
          <w:sdt>
            <w:sdtPr>
              <w:rPr>
                <w:rFonts w:ascii="Adobe Caslon Pro" w:hAnsi="Adobe Caslon Pro"/>
                <w:sz w:val="18"/>
                <w:szCs w:val="18"/>
              </w:rPr>
              <w:alias w:val="vår dato"/>
              <w:tag w:val="vår dato"/>
              <w:id w:val="1830782761"/>
              <w:placeholder>
                <w:docPart w:val="FAB65937CD2C413C9BC50FC118809831"/>
              </w:placeholder>
              <w:dataBinding w:xpath="/root[1]/vardato[1]" w:storeItemID="{442CCF4A-23BE-4572-A7F8-60755FA7183A}"/>
              <w:date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 w:rsidR="00D3599F">
                <w:rPr>
                  <w:rFonts w:ascii="Adobe Caslon Pro" w:hAnsi="Adobe Caslon Pro"/>
                  <w:sz w:val="18"/>
                  <w:szCs w:val="18"/>
                </w:rPr>
                <w:t>{dato}</w:t>
              </w:r>
            </w:sdtContent>
          </w:sdt>
          <w:bookmarkEnd w:id="3"/>
          <w:bookmarkEnd w:id="4"/>
          <w:bookmarkEnd w:id="5"/>
        </w:p>
        <w:p w:rsidR="00657F6F" w:rsidRPr="00823381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referanse: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sdt>
            <w:sdtPr>
              <w:rPr>
                <w:rFonts w:ascii="Adobe Caslon Pro" w:hAnsi="Adobe Caslon Pro"/>
                <w:sz w:val="18"/>
                <w:szCs w:val="18"/>
              </w:rPr>
              <w:alias w:val="vår ref"/>
              <w:tag w:val="vår ref"/>
              <w:id w:val="1420679537"/>
              <w:placeholder>
                <w:docPart w:val="A117C5B0D9E3417494D7B0E9798EFFB8"/>
              </w:placeholder>
              <w:showingPlcHdr/>
              <w:dataBinding w:xpath="/root[1]/varref[1]" w:storeItemID="{442CCF4A-23BE-4572-A7F8-60755FA7183A}"/>
              <w:text w:multiLine="1"/>
            </w:sdtPr>
            <w:sdtEndPr/>
            <w:sdtContent>
              <w:r w:rsidRPr="003078A6">
                <w:rPr>
                  <w:rStyle w:val="Plassholdertekst"/>
                  <w:color w:val="auto"/>
                  <w:sz w:val="18"/>
                  <w:szCs w:val="18"/>
                </w:rPr>
                <w:t>[vår ref]</w:t>
              </w:r>
            </w:sdtContent>
          </w:sdt>
        </w:p>
      </w:tc>
    </w:tr>
  </w:tbl>
  <w:p w:rsidR="00AD4FB9" w:rsidRDefault="00AD4FB9"/>
  <w:p w:rsidR="001144CF" w:rsidRDefault="001144C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8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0E"/>
    <w:rsid w:val="00002C7E"/>
    <w:rsid w:val="000E13FD"/>
    <w:rsid w:val="000E2462"/>
    <w:rsid w:val="001144CF"/>
    <w:rsid w:val="001502A9"/>
    <w:rsid w:val="001876ED"/>
    <w:rsid w:val="00267AE8"/>
    <w:rsid w:val="00277798"/>
    <w:rsid w:val="003078A6"/>
    <w:rsid w:val="0037040E"/>
    <w:rsid w:val="0045562E"/>
    <w:rsid w:val="004826EB"/>
    <w:rsid w:val="005447DD"/>
    <w:rsid w:val="005551F5"/>
    <w:rsid w:val="005A4B4A"/>
    <w:rsid w:val="00657F6F"/>
    <w:rsid w:val="007439F9"/>
    <w:rsid w:val="007517D4"/>
    <w:rsid w:val="0081633C"/>
    <w:rsid w:val="00823381"/>
    <w:rsid w:val="008F02CF"/>
    <w:rsid w:val="00906627"/>
    <w:rsid w:val="00936E49"/>
    <w:rsid w:val="00AD4FB9"/>
    <w:rsid w:val="00AE5AAB"/>
    <w:rsid w:val="00B42116"/>
    <w:rsid w:val="00C35BEE"/>
    <w:rsid w:val="00CB04CB"/>
    <w:rsid w:val="00D0294C"/>
    <w:rsid w:val="00D3599F"/>
    <w:rsid w:val="00E10802"/>
    <w:rsid w:val="00E22884"/>
    <w:rsid w:val="00E31FF8"/>
    <w:rsid w:val="00F0547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4348BE-2AB2-4E7A-9DD0-2F62D549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3\users\engj\TS\Desktop\Skoleskyssvedtak\Word\Brev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ED882389BD4AF695F254C17371171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46F664-45E9-445B-80FD-0B19E68724F9}"/>
      </w:docPartPr>
      <w:docPartBody>
        <w:p w:rsidR="00FB7DAA" w:rsidRDefault="00FB7DAA">
          <w:pPr>
            <w:pStyle w:val="F1ED882389BD4AF695F254C17371171A"/>
          </w:pPr>
          <w:r w:rsidRPr="0072695C">
            <w:rPr>
              <w:rStyle w:val="Plassholdertekst"/>
            </w:rPr>
            <w:t>[Hovedtittel]</w:t>
          </w:r>
        </w:p>
      </w:docPartBody>
    </w:docPart>
    <w:docPart>
      <w:docPartPr>
        <w:name w:val="F234214B74E945769543E804628A2C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7A1970-2486-48AC-906A-519552BDC7EE}"/>
      </w:docPartPr>
      <w:docPartBody>
        <w:p w:rsidR="00FB7DAA" w:rsidRDefault="00FB7DAA">
          <w:pPr>
            <w:pStyle w:val="F234214B74E945769543E804628A2CB9"/>
          </w:pPr>
          <w:r w:rsidRPr="00FF54A7">
            <w:rPr>
              <w:rStyle w:val="Plassholdertekst"/>
            </w:rPr>
            <w:t>[Kontaktperson]</w:t>
          </w:r>
        </w:p>
      </w:docPartBody>
    </w:docPart>
    <w:docPart>
      <w:docPartPr>
        <w:name w:val="A117C5B0D9E3417494D7B0E9798EFF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88ACFC-8580-4218-A290-2D232F8C2200}"/>
      </w:docPartPr>
      <w:docPartBody>
        <w:p w:rsidR="00FB7DAA" w:rsidRDefault="00FB7DAA">
          <w:pPr>
            <w:pStyle w:val="A117C5B0D9E3417494D7B0E9798EFFB8"/>
          </w:pPr>
          <w:r w:rsidRPr="00FF54A7">
            <w:rPr>
              <w:rStyle w:val="Plassholdertekst"/>
            </w:rPr>
            <w:t>[Adresse]</w:t>
          </w:r>
        </w:p>
      </w:docPartBody>
    </w:docPart>
    <w:docPart>
      <w:docPartPr>
        <w:name w:val="FAB65937CD2C413C9BC50FC1188098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6451154-73DD-4197-8B5C-55D4182656B4}"/>
      </w:docPartPr>
      <w:docPartBody>
        <w:p w:rsidR="00FB7DAA" w:rsidRDefault="00FB7DAA">
          <w:pPr>
            <w:pStyle w:val="FAB65937CD2C413C9BC50FC118809831"/>
          </w:pPr>
          <w:r w:rsidRPr="00FF54A7">
            <w:rPr>
              <w:rStyle w:val="Plassholdertekst"/>
            </w:rPr>
            <w:t>[Postnummer og sted]</w:t>
          </w:r>
        </w:p>
      </w:docPartBody>
    </w:docPart>
    <w:docPart>
      <w:docPartPr>
        <w:name w:val="F354D732703A4EC4ADD274104E85FC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333245-50BE-4985-A6A4-199A4D7E98E5}"/>
      </w:docPartPr>
      <w:docPartBody>
        <w:p w:rsidR="00FB7DAA" w:rsidRDefault="00FB7DAA">
          <w:pPr>
            <w:pStyle w:val="F354D732703A4EC4ADD274104E85FCED"/>
          </w:pPr>
          <w:r w:rsidRPr="0072695C">
            <w:rPr>
              <w:rStyle w:val="Plassholdertekst"/>
            </w:rPr>
            <w:t>[Navn Navnesen]</w:t>
          </w:r>
        </w:p>
      </w:docPartBody>
    </w:docPart>
    <w:docPart>
      <w:docPartPr>
        <w:name w:val="AC0C3BC2EB664470BC7E65760DA733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25BC44-AE50-4DE9-81E9-68E297AA35ED}"/>
      </w:docPartPr>
      <w:docPartBody>
        <w:p w:rsidR="00000000" w:rsidRDefault="00FB7DAA" w:rsidP="00FB7DAA">
          <w:pPr>
            <w:pStyle w:val="AC0C3BC2EB664470BC7E65760DA73310"/>
          </w:pPr>
          <w:r w:rsidRPr="005505CC">
            <w:rPr>
              <w:rStyle w:val="Plassholdertekst"/>
            </w:rPr>
            <w:t>[Kontaktperson]</w:t>
          </w:r>
        </w:p>
      </w:docPartBody>
    </w:docPart>
    <w:docPart>
      <w:docPartPr>
        <w:name w:val="DD5BB059F9DA4EDEB6A0F5C634A7F6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B919C1-288A-4079-A0C6-4B14D306EAF3}"/>
      </w:docPartPr>
      <w:docPartBody>
        <w:p w:rsidR="00000000" w:rsidRDefault="00FB7DAA" w:rsidP="00FB7DAA">
          <w:pPr>
            <w:pStyle w:val="DD5BB059F9DA4EDEB6A0F5C634A7F62F"/>
          </w:pPr>
          <w:r w:rsidRPr="0072695C">
            <w:rPr>
              <w:rStyle w:val="Plassholdertekst"/>
            </w:rPr>
            <w:t>[Adresse]</w:t>
          </w:r>
        </w:p>
      </w:docPartBody>
    </w:docPart>
    <w:docPart>
      <w:docPartPr>
        <w:name w:val="6DE6E574AC7B4116BA1998B9695057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C4451E-3C7F-4DDC-85EB-F39898D2936A}"/>
      </w:docPartPr>
      <w:docPartBody>
        <w:p w:rsidR="00000000" w:rsidRDefault="00FB7DAA" w:rsidP="00FB7DAA">
          <w:pPr>
            <w:pStyle w:val="6DE6E574AC7B4116BA1998B969505736"/>
          </w:pPr>
          <w:r w:rsidRPr="0072695C">
            <w:rPr>
              <w:rStyle w:val="Plassholdertekst"/>
            </w:rPr>
            <w:t>[Postnummer og sted]</w:t>
          </w:r>
        </w:p>
      </w:docPartBody>
    </w:docPart>
    <w:docPart>
      <w:docPartPr>
        <w:name w:val="7F6BDAC4996148AB9DF62D67541177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8A248D-91DF-4F70-9DA2-1366AA8F4624}"/>
      </w:docPartPr>
      <w:docPartBody>
        <w:p w:rsidR="00000000" w:rsidRDefault="00FB7DAA" w:rsidP="00FB7DAA">
          <w:pPr>
            <w:pStyle w:val="7F6BDAC4996148AB9DF62D67541177CD"/>
          </w:pPr>
          <w:r w:rsidRPr="0072695C">
            <w:rPr>
              <w:rStyle w:val="Plassholdertekst"/>
            </w:rPr>
            <w:t>[Avdelingsnivå]</w:t>
          </w:r>
        </w:p>
      </w:docPartBody>
    </w:docPart>
    <w:docPart>
      <w:docPartPr>
        <w:name w:val="F224F45EC7154616A19EB7DF65FD5D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2DCBB1-E0F3-447E-B477-B7CDB2B8C824}"/>
      </w:docPartPr>
      <w:docPartBody>
        <w:p w:rsidR="00000000" w:rsidRDefault="00FB7DAA" w:rsidP="00FB7DAA">
          <w:pPr>
            <w:pStyle w:val="F224F45EC7154616A19EB7DF65FD5D22"/>
          </w:pPr>
          <w:r w:rsidRPr="0072695C">
            <w:rPr>
              <w:rStyle w:val="Plassholdertekst"/>
            </w:rPr>
            <w:t>[vår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AA"/>
    <w:rsid w:val="00FB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B7DAA"/>
    <w:rPr>
      <w:color w:val="808080"/>
    </w:rPr>
  </w:style>
  <w:style w:type="paragraph" w:customStyle="1" w:styleId="8B7EABF10A57406D8DD6A0E12B41BEFE">
    <w:name w:val="8B7EABF10A57406D8DD6A0E12B41BEFE"/>
  </w:style>
  <w:style w:type="paragraph" w:customStyle="1" w:styleId="CB50F381105348C29045FBF388DE7CCF">
    <w:name w:val="CB50F381105348C29045FBF388DE7CCF"/>
  </w:style>
  <w:style w:type="paragraph" w:customStyle="1" w:styleId="5C0395A275854F54ACB6129C07C83D1B">
    <w:name w:val="5C0395A275854F54ACB6129C07C83D1B"/>
  </w:style>
  <w:style w:type="paragraph" w:customStyle="1" w:styleId="3C92F0130E1341ACB8146E4B357810E9">
    <w:name w:val="3C92F0130E1341ACB8146E4B357810E9"/>
  </w:style>
  <w:style w:type="paragraph" w:customStyle="1" w:styleId="2CA1F4370DD0486DA9338DB389C49A8D">
    <w:name w:val="2CA1F4370DD0486DA9338DB389C49A8D"/>
  </w:style>
  <w:style w:type="paragraph" w:customStyle="1" w:styleId="AE05B5BB396D473CBA7D66C1A0695334">
    <w:name w:val="AE05B5BB396D473CBA7D66C1A0695334"/>
  </w:style>
  <w:style w:type="paragraph" w:customStyle="1" w:styleId="E804DF5F19EA447DB5CDD0E6FAFB5F4F">
    <w:name w:val="E804DF5F19EA447DB5CDD0E6FAFB5F4F"/>
  </w:style>
  <w:style w:type="paragraph" w:customStyle="1" w:styleId="BADA5260626C45A7B2D6B7D5508A60E2">
    <w:name w:val="BADA5260626C45A7B2D6B7D5508A60E2"/>
  </w:style>
  <w:style w:type="paragraph" w:customStyle="1" w:styleId="53B61893BB904719971EF8752ECA0C5F">
    <w:name w:val="53B61893BB904719971EF8752ECA0C5F"/>
  </w:style>
  <w:style w:type="paragraph" w:customStyle="1" w:styleId="555EADC08D1A4CCABCFCD8E3ED4B27B1">
    <w:name w:val="555EADC08D1A4CCABCFCD8E3ED4B27B1"/>
  </w:style>
  <w:style w:type="paragraph" w:customStyle="1" w:styleId="F1ED882389BD4AF695F254C17371171A">
    <w:name w:val="F1ED882389BD4AF695F254C17371171A"/>
  </w:style>
  <w:style w:type="paragraph" w:customStyle="1" w:styleId="FAD3DC929E624FDE83D07708CA203B3A">
    <w:name w:val="FAD3DC929E624FDE83D07708CA203B3A"/>
  </w:style>
  <w:style w:type="paragraph" w:customStyle="1" w:styleId="185C42306DC842F4A263D80B09BE7803">
    <w:name w:val="185C42306DC842F4A263D80B09BE7803"/>
  </w:style>
  <w:style w:type="paragraph" w:customStyle="1" w:styleId="F234214B74E945769543E804628A2CB9">
    <w:name w:val="F234214B74E945769543E804628A2CB9"/>
  </w:style>
  <w:style w:type="paragraph" w:customStyle="1" w:styleId="A117C5B0D9E3417494D7B0E9798EFFB8">
    <w:name w:val="A117C5B0D9E3417494D7B0E9798EFFB8"/>
  </w:style>
  <w:style w:type="paragraph" w:customStyle="1" w:styleId="FAB65937CD2C413C9BC50FC118809831">
    <w:name w:val="FAB65937CD2C413C9BC50FC118809831"/>
  </w:style>
  <w:style w:type="paragraph" w:customStyle="1" w:styleId="F354D732703A4EC4ADD274104E85FCED">
    <w:name w:val="F354D732703A4EC4ADD274104E85FCED"/>
  </w:style>
  <w:style w:type="paragraph" w:customStyle="1" w:styleId="07A3C3D84B3D45B990BD07DFB65C488A">
    <w:name w:val="07A3C3D84B3D45B990BD07DFB65C488A"/>
  </w:style>
  <w:style w:type="paragraph" w:customStyle="1" w:styleId="2072A266F3AC4CE8B0FDEDE5337F8BB8">
    <w:name w:val="2072A266F3AC4CE8B0FDEDE5337F8BB8"/>
  </w:style>
  <w:style w:type="paragraph" w:customStyle="1" w:styleId="8E14C82807984398AD2ED2738C79B696">
    <w:name w:val="8E14C82807984398AD2ED2738C79B696"/>
  </w:style>
  <w:style w:type="paragraph" w:customStyle="1" w:styleId="4BC2BA7FDECF48688E87E1FA2574536E">
    <w:name w:val="4BC2BA7FDECF48688E87E1FA2574536E"/>
    <w:rsid w:val="00FB7DAA"/>
  </w:style>
  <w:style w:type="paragraph" w:customStyle="1" w:styleId="5A4A7138235840AFAFAF086905E7CB95">
    <w:name w:val="5A4A7138235840AFAFAF086905E7CB95"/>
    <w:rsid w:val="00FB7DAA"/>
  </w:style>
  <w:style w:type="paragraph" w:customStyle="1" w:styleId="67F8B4B6325942D58B9692AF0D15BE08">
    <w:name w:val="67F8B4B6325942D58B9692AF0D15BE08"/>
    <w:rsid w:val="00FB7DAA"/>
  </w:style>
  <w:style w:type="paragraph" w:customStyle="1" w:styleId="0A7C4B03F21346D6B34492C9A8E7883D">
    <w:name w:val="0A7C4B03F21346D6B34492C9A8E7883D"/>
    <w:rsid w:val="00FB7DAA"/>
  </w:style>
  <w:style w:type="paragraph" w:customStyle="1" w:styleId="7798E9135BCC4C5293E4119D6A041932">
    <w:name w:val="7798E9135BCC4C5293E4119D6A041932"/>
    <w:rsid w:val="00FB7DAA"/>
  </w:style>
  <w:style w:type="paragraph" w:customStyle="1" w:styleId="B3617F2CBA7243E4AF5999E806C51AC5">
    <w:name w:val="B3617F2CBA7243E4AF5999E806C51AC5"/>
    <w:rsid w:val="00FB7DAA"/>
  </w:style>
  <w:style w:type="paragraph" w:customStyle="1" w:styleId="CECCB66A048C4DDF9A734BDE4B41B9C3">
    <w:name w:val="CECCB66A048C4DDF9A734BDE4B41B9C3"/>
    <w:rsid w:val="00FB7DAA"/>
  </w:style>
  <w:style w:type="paragraph" w:customStyle="1" w:styleId="9D3699368F4046A7A98C702993948994">
    <w:name w:val="9D3699368F4046A7A98C702993948994"/>
    <w:rsid w:val="00FB7DAA"/>
  </w:style>
  <w:style w:type="paragraph" w:customStyle="1" w:styleId="B4574FF947474EA899AE0AA5105AF94A">
    <w:name w:val="B4574FF947474EA899AE0AA5105AF94A"/>
    <w:rsid w:val="00FB7DAA"/>
  </w:style>
  <w:style w:type="paragraph" w:customStyle="1" w:styleId="8AB912EC34C64D37A54EB0384BE195F6">
    <w:name w:val="8AB912EC34C64D37A54EB0384BE195F6"/>
    <w:rsid w:val="00FB7DAA"/>
  </w:style>
  <w:style w:type="paragraph" w:customStyle="1" w:styleId="53C673F144E44C328B9D30FDD9D0B02E">
    <w:name w:val="53C673F144E44C328B9D30FDD9D0B02E"/>
    <w:rsid w:val="00FB7DAA"/>
  </w:style>
  <w:style w:type="paragraph" w:customStyle="1" w:styleId="292C77798542428FA57D1D352311D4C6">
    <w:name w:val="292C77798542428FA57D1D352311D4C6"/>
    <w:rsid w:val="00FB7DAA"/>
  </w:style>
  <w:style w:type="paragraph" w:customStyle="1" w:styleId="F332F724F110456083808BD2CAE694A4">
    <w:name w:val="F332F724F110456083808BD2CAE694A4"/>
    <w:rsid w:val="00FB7DAA"/>
  </w:style>
  <w:style w:type="paragraph" w:customStyle="1" w:styleId="36BEAC54C9584F0288459A7D1C19E2B8">
    <w:name w:val="36BEAC54C9584F0288459A7D1C19E2B8"/>
    <w:rsid w:val="00FB7DAA"/>
  </w:style>
  <w:style w:type="paragraph" w:customStyle="1" w:styleId="38819FD9AC834EDD90A1C0D92D18F580">
    <w:name w:val="38819FD9AC834EDD90A1C0D92D18F580"/>
    <w:rsid w:val="00FB7DAA"/>
  </w:style>
  <w:style w:type="paragraph" w:customStyle="1" w:styleId="00F899AB1B69419696611D47DE3EFFD9">
    <w:name w:val="00F899AB1B69419696611D47DE3EFFD9"/>
    <w:rsid w:val="00FB7DAA"/>
  </w:style>
  <w:style w:type="paragraph" w:customStyle="1" w:styleId="621874AB23B14BF688B4AE3723828369">
    <w:name w:val="621874AB23B14BF688B4AE3723828369"/>
    <w:rsid w:val="00FB7DAA"/>
  </w:style>
  <w:style w:type="paragraph" w:customStyle="1" w:styleId="8F181C7244DB4148BED5775127A174CF">
    <w:name w:val="8F181C7244DB4148BED5775127A174CF"/>
    <w:rsid w:val="00FB7DAA"/>
  </w:style>
  <w:style w:type="paragraph" w:customStyle="1" w:styleId="52BE2AE69C4F47FF87F12C952CEACCEA">
    <w:name w:val="52BE2AE69C4F47FF87F12C952CEACCEA"/>
    <w:rsid w:val="00FB7DAA"/>
  </w:style>
  <w:style w:type="paragraph" w:customStyle="1" w:styleId="D303C77F6F47422DA8A3C1959B8A64F3">
    <w:name w:val="D303C77F6F47422DA8A3C1959B8A64F3"/>
    <w:rsid w:val="00FB7DAA"/>
  </w:style>
  <w:style w:type="paragraph" w:customStyle="1" w:styleId="6A3EC627259F4F5DAFFDBA613BD0562D">
    <w:name w:val="6A3EC627259F4F5DAFFDBA613BD0562D"/>
    <w:rsid w:val="00FB7DAA"/>
  </w:style>
  <w:style w:type="paragraph" w:customStyle="1" w:styleId="029A1717DCEB4B87822B12E49F61C2C7">
    <w:name w:val="029A1717DCEB4B87822B12E49F61C2C7"/>
    <w:rsid w:val="00FB7DAA"/>
  </w:style>
  <w:style w:type="paragraph" w:customStyle="1" w:styleId="676C83B6DB8342C881EC55814CAD7B06">
    <w:name w:val="676C83B6DB8342C881EC55814CAD7B06"/>
    <w:rsid w:val="00FB7DAA"/>
  </w:style>
  <w:style w:type="paragraph" w:customStyle="1" w:styleId="8C6489A8CE2D468EB8D705C26BC0F54A">
    <w:name w:val="8C6489A8CE2D468EB8D705C26BC0F54A"/>
    <w:rsid w:val="00FB7DAA"/>
  </w:style>
  <w:style w:type="paragraph" w:customStyle="1" w:styleId="BA1255E4FD1D42D68D18C9A451F88F0D">
    <w:name w:val="BA1255E4FD1D42D68D18C9A451F88F0D"/>
    <w:rsid w:val="00FB7DAA"/>
  </w:style>
  <w:style w:type="paragraph" w:customStyle="1" w:styleId="2F99A6E21AB14F1B901F88B8602F047B">
    <w:name w:val="2F99A6E21AB14F1B901F88B8602F047B"/>
    <w:rsid w:val="00FB7DAA"/>
  </w:style>
  <w:style w:type="paragraph" w:customStyle="1" w:styleId="50DAD50EA99E46E5A3B25B59B0DCB398">
    <w:name w:val="50DAD50EA99E46E5A3B25B59B0DCB398"/>
    <w:rsid w:val="00FB7DAA"/>
  </w:style>
  <w:style w:type="paragraph" w:customStyle="1" w:styleId="3F04D590AD7544459A62DC706EE0AFD4">
    <w:name w:val="3F04D590AD7544459A62DC706EE0AFD4"/>
    <w:rsid w:val="00FB7DAA"/>
  </w:style>
  <w:style w:type="paragraph" w:customStyle="1" w:styleId="23BA10E9DFD941DBBF2FF24CD4D6E2FD">
    <w:name w:val="23BA10E9DFD941DBBF2FF24CD4D6E2FD"/>
    <w:rsid w:val="00FB7DAA"/>
  </w:style>
  <w:style w:type="paragraph" w:customStyle="1" w:styleId="57A37C4BCA8C4BE4B9EB93B892116EC6">
    <w:name w:val="57A37C4BCA8C4BE4B9EB93B892116EC6"/>
    <w:rsid w:val="00FB7DAA"/>
  </w:style>
  <w:style w:type="paragraph" w:customStyle="1" w:styleId="B71B81ED63164AA686D17080F8BCD1F4">
    <w:name w:val="B71B81ED63164AA686D17080F8BCD1F4"/>
    <w:rsid w:val="00FB7DAA"/>
  </w:style>
  <w:style w:type="paragraph" w:customStyle="1" w:styleId="0AF164BC571E405A9FEBDF723B35F300">
    <w:name w:val="0AF164BC571E405A9FEBDF723B35F300"/>
    <w:rsid w:val="00FB7DAA"/>
  </w:style>
  <w:style w:type="paragraph" w:customStyle="1" w:styleId="EDFBA2E7C56C4D02A61E0CA214F9FAEB">
    <w:name w:val="EDFBA2E7C56C4D02A61E0CA214F9FAEB"/>
    <w:rsid w:val="00FB7DAA"/>
  </w:style>
  <w:style w:type="paragraph" w:customStyle="1" w:styleId="82D20D442ACC4A2388FA9E257570BBA3">
    <w:name w:val="82D20D442ACC4A2388FA9E257570BBA3"/>
    <w:rsid w:val="00FB7DAA"/>
  </w:style>
  <w:style w:type="paragraph" w:customStyle="1" w:styleId="C0B1D91E9EC54E8EA53969C7ED7ECCD4">
    <w:name w:val="C0B1D91E9EC54E8EA53969C7ED7ECCD4"/>
    <w:rsid w:val="00FB7DAA"/>
  </w:style>
  <w:style w:type="paragraph" w:customStyle="1" w:styleId="CE5C9DE3557D43A39F3F44CE6CE87FC2">
    <w:name w:val="CE5C9DE3557D43A39F3F44CE6CE87FC2"/>
    <w:rsid w:val="00FB7DAA"/>
  </w:style>
  <w:style w:type="paragraph" w:customStyle="1" w:styleId="64D48AEB62E948969654BC2C17DC4EBC">
    <w:name w:val="64D48AEB62E948969654BC2C17DC4EBC"/>
    <w:rsid w:val="00FB7DAA"/>
  </w:style>
  <w:style w:type="paragraph" w:customStyle="1" w:styleId="9F2C6C86496B4A6BAF9106BA8CB34B40">
    <w:name w:val="9F2C6C86496B4A6BAF9106BA8CB34B40"/>
    <w:rsid w:val="00FB7DAA"/>
  </w:style>
  <w:style w:type="paragraph" w:customStyle="1" w:styleId="94C563C5C06B45ED9919A8501BFB06EE">
    <w:name w:val="94C563C5C06B45ED9919A8501BFB06EE"/>
    <w:rsid w:val="00FB7DAA"/>
  </w:style>
  <w:style w:type="paragraph" w:customStyle="1" w:styleId="9771929493964DFC8AB7B9E6780B032F">
    <w:name w:val="9771929493964DFC8AB7B9E6780B032F"/>
    <w:rsid w:val="00FB7DAA"/>
  </w:style>
  <w:style w:type="paragraph" w:customStyle="1" w:styleId="AC0C3BC2EB664470BC7E65760DA73310">
    <w:name w:val="AC0C3BC2EB664470BC7E65760DA73310"/>
    <w:rsid w:val="00FB7DAA"/>
  </w:style>
  <w:style w:type="paragraph" w:customStyle="1" w:styleId="DD5BB059F9DA4EDEB6A0F5C634A7F62F">
    <w:name w:val="DD5BB059F9DA4EDEB6A0F5C634A7F62F"/>
    <w:rsid w:val="00FB7DAA"/>
  </w:style>
  <w:style w:type="paragraph" w:customStyle="1" w:styleId="6DE6E574AC7B4116BA1998B969505736">
    <w:name w:val="6DE6E574AC7B4116BA1998B969505736"/>
    <w:rsid w:val="00FB7DAA"/>
  </w:style>
  <w:style w:type="paragraph" w:customStyle="1" w:styleId="7F6BDAC4996148AB9DF62D67541177CD">
    <w:name w:val="7F6BDAC4996148AB9DF62D67541177CD"/>
    <w:rsid w:val="00FB7DAA"/>
  </w:style>
  <w:style w:type="paragraph" w:customStyle="1" w:styleId="F224F45EC7154616A19EB7DF65FD5D22">
    <w:name w:val="F224F45EC7154616A19EB7DF65FD5D22"/>
    <w:rsid w:val="00FB7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>{avdelingsnivå}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Brevmal.dotx</Template>
  <TotalTime>6</TotalTime>
  <Pages>1</Pages>
  <Words>164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engj</dc:creator>
  <cp:keywords/>
  <dc:description>Template by addpoint.no</dc:description>
  <cp:lastModifiedBy>engj</cp:lastModifiedBy>
  <cp:revision>2</cp:revision>
  <dcterms:created xsi:type="dcterms:W3CDTF">2015-05-08T11:09:00Z</dcterms:created>
  <dcterms:modified xsi:type="dcterms:W3CDTF">2015-05-08T22:41:00Z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